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B3B50" w14:textId="77777777" w:rsidR="00270044" w:rsidRDefault="00270044" w:rsidP="007238E9">
      <w:pPr>
        <w:bidi/>
        <w:spacing w:line="276" w:lineRule="auto"/>
        <w:jc w:val="center"/>
        <w:rPr>
          <w:rFonts w:hint="cs"/>
          <w:b/>
          <w:bCs/>
          <w:sz w:val="32"/>
          <w:szCs w:val="32"/>
          <w:rtl/>
          <w:lang w:bidi="he-IL"/>
        </w:rPr>
      </w:pPr>
    </w:p>
    <w:p w14:paraId="0A1D1EF1" w14:textId="4C33D064" w:rsidR="00335391" w:rsidRPr="00912A6E" w:rsidRDefault="00C93F80" w:rsidP="00912A6E">
      <w:pPr>
        <w:spacing w:line="276" w:lineRule="auto"/>
        <w:jc w:val="center"/>
        <w:rPr>
          <w:b/>
          <w:bCs/>
          <w:i/>
          <w:iCs/>
          <w:sz w:val="32"/>
          <w:szCs w:val="32"/>
          <w:rtl/>
        </w:rPr>
      </w:pPr>
      <w:r>
        <w:rPr>
          <w:b/>
          <w:bCs/>
          <w:sz w:val="32"/>
          <w:szCs w:val="32"/>
        </w:rPr>
        <w:t>Homework 3</w:t>
      </w:r>
    </w:p>
    <w:p w14:paraId="7D0E6852" w14:textId="713D9B5C" w:rsidR="00C20054" w:rsidRPr="001177BF" w:rsidRDefault="00C93F80" w:rsidP="00F3507A">
      <w:pPr>
        <w:spacing w:line="276" w:lineRule="auto"/>
        <w:jc w:val="center"/>
        <w:rPr>
          <w:i/>
          <w:iCs/>
        </w:rPr>
      </w:pPr>
      <w:r>
        <w:rPr>
          <w:i/>
          <w:iCs/>
        </w:rPr>
        <w:t>Ilai Fallach, 200924751 and O</w:t>
      </w:r>
      <w:r w:rsidR="00F85826">
        <w:rPr>
          <w:i/>
          <w:iCs/>
        </w:rPr>
        <w:t>r</w:t>
      </w:r>
      <w:r>
        <w:rPr>
          <w:i/>
          <w:iCs/>
        </w:rPr>
        <w:t xml:space="preserve">r Mandelbaum </w:t>
      </w:r>
      <w:r w:rsidR="00F85826">
        <w:rPr>
          <w:i/>
          <w:iCs/>
        </w:rPr>
        <w:t>200612190</w:t>
      </w:r>
    </w:p>
    <w:p w14:paraId="033E5A5C" w14:textId="77777777" w:rsidR="00335391" w:rsidRPr="004A2156" w:rsidRDefault="00335391" w:rsidP="00F3507A">
      <w:pPr>
        <w:spacing w:line="276" w:lineRule="auto"/>
      </w:pPr>
    </w:p>
    <w:p w14:paraId="008516AD" w14:textId="6901477E" w:rsidR="004D0C42" w:rsidRDefault="0025401B" w:rsidP="00F3507A">
      <w:pPr>
        <w:pStyle w:val="Heading1"/>
        <w:spacing w:line="276" w:lineRule="auto"/>
      </w:pPr>
      <w:r>
        <w:t>Question 1</w:t>
      </w:r>
    </w:p>
    <w:p w14:paraId="2F46223D" w14:textId="064DDC70" w:rsidR="00675363" w:rsidRDefault="004313D9" w:rsidP="00675363">
      <w:r>
        <w:t>Pseudo code for K-Means in MapReduce paradigm:</w:t>
      </w:r>
    </w:p>
    <w:p w14:paraId="11C9D06F" w14:textId="77777777" w:rsidR="004313D9" w:rsidRDefault="004313D9" w:rsidP="00675363"/>
    <w:p w14:paraId="30565C57" w14:textId="16A36331" w:rsidR="00CD1FD7" w:rsidRDefault="00CD1FD7" w:rsidP="00675363">
      <w:proofErr w:type="spellStart"/>
      <w:r w:rsidRPr="00646E48">
        <w:rPr>
          <w:b/>
          <w:bCs/>
        </w:rPr>
        <w:t>map_</w:t>
      </w:r>
      <w:proofErr w:type="gramStart"/>
      <w:r w:rsidRPr="00646E48">
        <w:rPr>
          <w:b/>
          <w:bCs/>
        </w:rPr>
        <w:t>fn</w:t>
      </w:r>
      <w:proofErr w:type="spellEnd"/>
      <w:r>
        <w:t>(</w:t>
      </w:r>
      <w:proofErr w:type="gramEnd"/>
      <w:r w:rsidR="001C7B99">
        <w:t xml:space="preserve">k, centers, </w:t>
      </w:r>
      <w:r w:rsidR="00112975">
        <w:t>point</w:t>
      </w:r>
      <w:r>
        <w:t>):</w:t>
      </w:r>
    </w:p>
    <w:p w14:paraId="152109EC" w14:textId="44A4B724" w:rsidR="00112975" w:rsidRDefault="00CD1FD7" w:rsidP="00503333">
      <w:r>
        <w:tab/>
      </w:r>
      <w:proofErr w:type="spellStart"/>
      <w:r w:rsidR="00112975">
        <w:t>new_k</w:t>
      </w:r>
      <w:proofErr w:type="spellEnd"/>
      <w:r w:rsidR="00112975">
        <w:t xml:space="preserve"> = </w:t>
      </w:r>
      <w:proofErr w:type="spellStart"/>
      <w:r w:rsidR="00112975">
        <w:t>find_nearest_</w:t>
      </w:r>
      <w:proofErr w:type="gramStart"/>
      <w:r w:rsidR="00112975">
        <w:t>center</w:t>
      </w:r>
      <w:proofErr w:type="spellEnd"/>
      <w:r w:rsidR="00112975">
        <w:t>(</w:t>
      </w:r>
      <w:proofErr w:type="gramEnd"/>
      <w:r w:rsidR="00112975">
        <w:t>centers, point)</w:t>
      </w:r>
    </w:p>
    <w:p w14:paraId="16B58970" w14:textId="3064B32E" w:rsidR="00CD1FD7" w:rsidRDefault="00503333" w:rsidP="00675363">
      <w:r>
        <w:tab/>
        <w:t xml:space="preserve">return </w:t>
      </w:r>
      <w:proofErr w:type="spellStart"/>
      <w:r>
        <w:t>new_k</w:t>
      </w:r>
      <w:proofErr w:type="spellEnd"/>
      <w:r>
        <w:t>, point</w:t>
      </w:r>
    </w:p>
    <w:p w14:paraId="6A4B6032" w14:textId="68B64B08" w:rsidR="00646E48" w:rsidRDefault="00646E48" w:rsidP="00675363">
      <w:r>
        <w:t>end</w:t>
      </w:r>
    </w:p>
    <w:p w14:paraId="7E12C035" w14:textId="77777777" w:rsidR="00503333" w:rsidRDefault="00503333" w:rsidP="00675363"/>
    <w:p w14:paraId="6B036A35" w14:textId="5A0CFF60" w:rsidR="00CD1FD7" w:rsidRDefault="00CD1FD7" w:rsidP="00675363">
      <w:proofErr w:type="spellStart"/>
      <w:r w:rsidRPr="00646E48">
        <w:rPr>
          <w:b/>
          <w:bCs/>
        </w:rPr>
        <w:t>reduce_</w:t>
      </w:r>
      <w:proofErr w:type="gramStart"/>
      <w:r w:rsidRPr="00646E48">
        <w:rPr>
          <w:b/>
          <w:bCs/>
        </w:rPr>
        <w:t>fn</w:t>
      </w:r>
      <w:proofErr w:type="spellEnd"/>
      <w:r>
        <w:t>(</w:t>
      </w:r>
      <w:proofErr w:type="gramEnd"/>
      <w:r w:rsidR="00A60F1D">
        <w:t>k, points</w:t>
      </w:r>
      <w:r>
        <w:t>):</w:t>
      </w:r>
    </w:p>
    <w:p w14:paraId="7C214EFE" w14:textId="6100BA48" w:rsidR="00CD1FD7" w:rsidRDefault="00913E28" w:rsidP="00675363">
      <w:pPr>
        <w:rPr>
          <w:rFonts w:hint="cs"/>
          <w:rtl/>
          <w:lang w:bidi="he-IL"/>
        </w:rPr>
      </w:pPr>
      <w:r>
        <w:tab/>
      </w:r>
      <w:proofErr w:type="spellStart"/>
      <w:r w:rsidR="00A60F1D">
        <w:t>new_center</w:t>
      </w:r>
      <w:proofErr w:type="spellEnd"/>
      <w:r w:rsidR="00A60F1D">
        <w:t xml:space="preserve"> = </w:t>
      </w:r>
      <w:proofErr w:type="spellStart"/>
      <w:r w:rsidR="00A60F1D">
        <w:t>find_new_center</w:t>
      </w:r>
      <w:proofErr w:type="spellEnd"/>
      <w:r w:rsidR="00A60F1D">
        <w:t>(</w:t>
      </w:r>
      <w:r w:rsidR="003C6012">
        <w:t>points</w:t>
      </w:r>
      <w:r w:rsidR="00A60F1D">
        <w:t>)</w:t>
      </w:r>
    </w:p>
    <w:p w14:paraId="56B1B15E" w14:textId="6C7F0C1E" w:rsidR="00A60F1D" w:rsidRDefault="00A60F1D" w:rsidP="00675363">
      <w:pPr>
        <w:rPr>
          <w:lang w:bidi="he-IL"/>
        </w:rPr>
      </w:pPr>
      <w:r>
        <w:rPr>
          <w:rFonts w:hint="cs"/>
          <w:rtl/>
          <w:lang w:bidi="he-IL"/>
        </w:rPr>
        <w:tab/>
      </w:r>
      <w:r w:rsidR="003C6012">
        <w:rPr>
          <w:lang w:bidi="he-IL"/>
        </w:rPr>
        <w:t xml:space="preserve">cost = </w:t>
      </w:r>
      <w:proofErr w:type="spellStart"/>
      <w:r w:rsidR="003C6012">
        <w:rPr>
          <w:lang w:bidi="he-IL"/>
        </w:rPr>
        <w:t>compute_</w:t>
      </w:r>
      <w:proofErr w:type="gramStart"/>
      <w:r w:rsidR="003C6012">
        <w:rPr>
          <w:lang w:bidi="he-IL"/>
        </w:rPr>
        <w:t>cost</w:t>
      </w:r>
      <w:proofErr w:type="spellEnd"/>
      <w:r w:rsidR="003C6012">
        <w:rPr>
          <w:lang w:bidi="he-IL"/>
        </w:rPr>
        <w:t>(</w:t>
      </w:r>
      <w:proofErr w:type="spellStart"/>
      <w:proofErr w:type="gramEnd"/>
      <w:r w:rsidR="003C6012">
        <w:rPr>
          <w:lang w:bidi="he-IL"/>
        </w:rPr>
        <w:t>new_center</w:t>
      </w:r>
      <w:proofErr w:type="spellEnd"/>
      <w:r w:rsidR="003C6012">
        <w:rPr>
          <w:lang w:bidi="he-IL"/>
        </w:rPr>
        <w:t>, points)</w:t>
      </w:r>
    </w:p>
    <w:p w14:paraId="18AEE06D" w14:textId="07E4749E" w:rsidR="00646E48" w:rsidRDefault="00A60F1D" w:rsidP="00646E48">
      <w:r>
        <w:tab/>
        <w:t>return</w:t>
      </w:r>
      <w:r w:rsidR="003C6012">
        <w:t xml:space="preserve"> </w:t>
      </w:r>
      <w:proofErr w:type="spellStart"/>
      <w:r w:rsidR="003C6012">
        <w:t>new_center</w:t>
      </w:r>
      <w:proofErr w:type="spellEnd"/>
      <w:r w:rsidR="003C6012">
        <w:t>, points, center</w:t>
      </w:r>
    </w:p>
    <w:p w14:paraId="625A7BA8" w14:textId="4446C6F4" w:rsidR="00646E48" w:rsidRDefault="00646E48" w:rsidP="00646E48">
      <w:r>
        <w:t>end</w:t>
      </w:r>
    </w:p>
    <w:p w14:paraId="4D3D1259" w14:textId="77777777" w:rsidR="00913E28" w:rsidRDefault="00913E28" w:rsidP="00675363"/>
    <w:p w14:paraId="4CE6B189" w14:textId="63F08216" w:rsidR="009A65F1" w:rsidRDefault="00CD1FD7" w:rsidP="00CD48A7">
      <w:proofErr w:type="gramStart"/>
      <w:r w:rsidRPr="00646E48">
        <w:rPr>
          <w:b/>
          <w:bCs/>
        </w:rPr>
        <w:t>m</w:t>
      </w:r>
      <w:r w:rsidR="009A65F1" w:rsidRPr="00646E48">
        <w:rPr>
          <w:b/>
          <w:bCs/>
        </w:rPr>
        <w:t>ain</w:t>
      </w:r>
      <w:r w:rsidR="009A65F1">
        <w:t>(</w:t>
      </w:r>
      <w:proofErr w:type="gramEnd"/>
      <w:r w:rsidR="009A65F1">
        <w:t>):</w:t>
      </w:r>
    </w:p>
    <w:p w14:paraId="121F675C" w14:textId="7CA0140D" w:rsidR="007F2262" w:rsidRDefault="007F2262" w:rsidP="00CD48A7">
      <w:pPr>
        <w:ind w:left="720"/>
      </w:pPr>
      <w:proofErr w:type="spellStart"/>
      <w:r>
        <w:t>step_delta</w:t>
      </w:r>
      <w:r w:rsidR="00C2560A">
        <w:t>_threshold</w:t>
      </w:r>
      <w:proofErr w:type="spellEnd"/>
      <w:r>
        <w:t xml:space="preserve"> = </w:t>
      </w:r>
      <w:r w:rsidR="00C2560A">
        <w:t>1</w:t>
      </w:r>
    </w:p>
    <w:p w14:paraId="299E1DAF" w14:textId="57D0FEEE" w:rsidR="009A65F1" w:rsidRDefault="007F2262" w:rsidP="00CD48A7">
      <w:pPr>
        <w:ind w:left="720"/>
      </w:pPr>
      <w:r>
        <w:t>points</w:t>
      </w:r>
      <w:r w:rsidR="009A65F1">
        <w:t xml:space="preserve"> = </w:t>
      </w:r>
      <w:proofErr w:type="spellStart"/>
      <w:r>
        <w:t>load_</w:t>
      </w:r>
      <w:proofErr w:type="gramStart"/>
      <w:r>
        <w:t>points</w:t>
      </w:r>
      <w:proofErr w:type="spellEnd"/>
      <w:r w:rsidR="009A65F1">
        <w:t>(</w:t>
      </w:r>
      <w:proofErr w:type="gramEnd"/>
      <w:r w:rsidR="009A65F1">
        <w:t>)</w:t>
      </w:r>
    </w:p>
    <w:p w14:paraId="64D1B490" w14:textId="6EF688C4" w:rsidR="009A65F1" w:rsidRDefault="007F2262" w:rsidP="00CD48A7">
      <w:pPr>
        <w:ind w:left="720"/>
      </w:pPr>
      <w:r>
        <w:t xml:space="preserve">centers = </w:t>
      </w:r>
      <w:proofErr w:type="spellStart"/>
      <w:r>
        <w:t>initialize_random_centers</w:t>
      </w:r>
      <w:proofErr w:type="spellEnd"/>
      <w:r>
        <w:t>(points)</w:t>
      </w:r>
    </w:p>
    <w:p w14:paraId="610EDC1E" w14:textId="77777777" w:rsidR="007F2262" w:rsidRDefault="007F2262" w:rsidP="00CD48A7">
      <w:pPr>
        <w:ind w:left="720"/>
      </w:pPr>
    </w:p>
    <w:p w14:paraId="242E350E" w14:textId="1BB61728" w:rsidR="00C2560A" w:rsidRDefault="00C2560A" w:rsidP="00CD48A7">
      <w:pPr>
        <w:ind w:left="720"/>
      </w:pPr>
      <w:proofErr w:type="spellStart"/>
      <w:r>
        <w:t>step_delta</w:t>
      </w:r>
      <w:proofErr w:type="spellEnd"/>
      <w:r>
        <w:t xml:space="preserve"> = </w:t>
      </w:r>
      <w:proofErr w:type="spellStart"/>
      <w:r>
        <w:t>step_delta_threshold</w:t>
      </w:r>
      <w:proofErr w:type="spellEnd"/>
      <w:r>
        <w:t xml:space="preserve"> + 1</w:t>
      </w:r>
    </w:p>
    <w:p w14:paraId="4EC5A3CA" w14:textId="0F2962F7" w:rsidR="00FA1780" w:rsidRDefault="00FA1780" w:rsidP="00CD48A7">
      <w:pPr>
        <w:ind w:left="720"/>
      </w:pPr>
      <w:proofErr w:type="spellStart"/>
      <w:r>
        <w:t>last_cost</w:t>
      </w:r>
      <w:proofErr w:type="spellEnd"/>
      <w:r>
        <w:t xml:space="preserve"> = None</w:t>
      </w:r>
    </w:p>
    <w:p w14:paraId="34685E1C" w14:textId="77777777" w:rsidR="00204F16" w:rsidRDefault="00204F16" w:rsidP="00CD48A7">
      <w:pPr>
        <w:ind w:left="720"/>
      </w:pPr>
    </w:p>
    <w:p w14:paraId="74E10F33" w14:textId="116D74F2" w:rsidR="005E304F" w:rsidRDefault="00704D9C" w:rsidP="00CD48A7">
      <w:pPr>
        <w:ind w:left="720"/>
      </w:pPr>
      <w:r>
        <w:t xml:space="preserve">while </w:t>
      </w:r>
      <w:proofErr w:type="spellStart"/>
      <w:r w:rsidR="00C2560A">
        <w:t>step_delta</w:t>
      </w:r>
      <w:proofErr w:type="spellEnd"/>
      <w:r w:rsidR="00C2560A">
        <w:t xml:space="preserve"> &gt; </w:t>
      </w:r>
      <w:proofErr w:type="spellStart"/>
      <w:r w:rsidR="00C2560A">
        <w:t>step_delta_threshold</w:t>
      </w:r>
      <w:proofErr w:type="spellEnd"/>
      <w:r w:rsidR="00C2560A">
        <w:t>:</w:t>
      </w:r>
    </w:p>
    <w:p w14:paraId="6F77D1D6" w14:textId="77777777" w:rsidR="00216AF1" w:rsidRDefault="00C2560A" w:rsidP="00CD48A7">
      <w:pPr>
        <w:ind w:left="720"/>
      </w:pPr>
      <w:r>
        <w:tab/>
      </w:r>
      <w:r w:rsidR="00FA1780">
        <w:t>centers, points, cost</w:t>
      </w:r>
      <w:r w:rsidR="00F56B39">
        <w:t xml:space="preserve"> = </w:t>
      </w:r>
      <w:r w:rsidR="00216AF1">
        <w:t>\</w:t>
      </w:r>
    </w:p>
    <w:p w14:paraId="05A41823" w14:textId="62B9FF3E" w:rsidR="00FA1780" w:rsidRDefault="00F56B39" w:rsidP="00CD48A7">
      <w:pPr>
        <w:ind w:left="1440" w:firstLine="720"/>
      </w:pPr>
      <w:proofErr w:type="spellStart"/>
      <w:r>
        <w:t>run_map_reduce_</w:t>
      </w:r>
      <w:proofErr w:type="gramStart"/>
      <w:r>
        <w:t>job</w:t>
      </w:r>
      <w:proofErr w:type="spellEnd"/>
      <w:r>
        <w:t>(</w:t>
      </w:r>
      <w:proofErr w:type="gramEnd"/>
      <w:r w:rsidR="00FA1780">
        <w:t xml:space="preserve">centers, </w:t>
      </w:r>
      <w:r>
        <w:t xml:space="preserve">points, </w:t>
      </w:r>
      <w:proofErr w:type="spellStart"/>
      <w:r>
        <w:t>map_fn</w:t>
      </w:r>
      <w:proofErr w:type="spellEnd"/>
      <w:r>
        <w:t xml:space="preserve">, </w:t>
      </w:r>
      <w:proofErr w:type="spellStart"/>
      <w:r>
        <w:t>reduce_fn</w:t>
      </w:r>
      <w:proofErr w:type="spellEnd"/>
      <w:r>
        <w:t>)</w:t>
      </w:r>
    </w:p>
    <w:p w14:paraId="1AB90656" w14:textId="033EA373" w:rsidR="00F56B39" w:rsidRDefault="00FA1780" w:rsidP="00CD48A7">
      <w:pPr>
        <w:ind w:left="720" w:firstLine="720"/>
      </w:pPr>
      <w:r>
        <w:t xml:space="preserve">if </w:t>
      </w:r>
      <w:proofErr w:type="spellStart"/>
      <w:r>
        <w:t>last_cost</w:t>
      </w:r>
      <w:proofErr w:type="spellEnd"/>
      <w:r>
        <w:t xml:space="preserve"> is not None:</w:t>
      </w:r>
    </w:p>
    <w:p w14:paraId="5B00B52F" w14:textId="11749538" w:rsidR="00FA1780" w:rsidRDefault="00FA1780" w:rsidP="00CD48A7">
      <w:pPr>
        <w:ind w:left="720"/>
      </w:pPr>
      <w:r>
        <w:tab/>
      </w:r>
      <w:r>
        <w:tab/>
      </w:r>
      <w:proofErr w:type="spellStart"/>
      <w:r>
        <w:t>step_delta</w:t>
      </w:r>
      <w:proofErr w:type="spellEnd"/>
      <w:r>
        <w:t xml:space="preserve"> = </w:t>
      </w:r>
      <w:proofErr w:type="spellStart"/>
      <w:r>
        <w:t>last_cost</w:t>
      </w:r>
      <w:proofErr w:type="spellEnd"/>
      <w:r>
        <w:t xml:space="preserve"> – cost</w:t>
      </w:r>
    </w:p>
    <w:p w14:paraId="0CDC31DB" w14:textId="408D3E84" w:rsidR="00FA1780" w:rsidRDefault="00FA1780" w:rsidP="00CD48A7">
      <w:pPr>
        <w:ind w:left="720"/>
      </w:pPr>
      <w:r>
        <w:tab/>
      </w:r>
      <w:proofErr w:type="spellStart"/>
      <w:r>
        <w:t>last_cost</w:t>
      </w:r>
      <w:proofErr w:type="spellEnd"/>
      <w:r>
        <w:t xml:space="preserve"> = cost</w:t>
      </w:r>
    </w:p>
    <w:p w14:paraId="3E724EE0" w14:textId="39002B45" w:rsidR="00D072FA" w:rsidRDefault="001D1247" w:rsidP="00CD48A7">
      <w:pPr>
        <w:ind w:left="720"/>
      </w:pPr>
      <w:r>
        <w:t>end</w:t>
      </w:r>
    </w:p>
    <w:p w14:paraId="68CDC4B4" w14:textId="77777777" w:rsidR="001D1247" w:rsidRDefault="001D1247" w:rsidP="00CD48A7">
      <w:pPr>
        <w:ind w:left="720"/>
      </w:pPr>
    </w:p>
    <w:p w14:paraId="791101D9" w14:textId="1DC58B00" w:rsidR="005E304F" w:rsidRDefault="00D072FA" w:rsidP="00CD48A7">
      <w:pPr>
        <w:ind w:left="720"/>
      </w:pPr>
      <w:r>
        <w:t>return centers, points</w:t>
      </w:r>
    </w:p>
    <w:p w14:paraId="1E984CE3" w14:textId="53CA731C" w:rsidR="00646E48" w:rsidRDefault="00646E48" w:rsidP="00646E48">
      <w:r>
        <w:t>end</w:t>
      </w:r>
    </w:p>
    <w:p w14:paraId="309C4C29" w14:textId="77777777" w:rsidR="00675363" w:rsidRDefault="00675363" w:rsidP="004313D9">
      <w:pPr>
        <w:bidi/>
        <w:rPr>
          <w:lang w:bidi="he-IL"/>
        </w:rPr>
      </w:pPr>
    </w:p>
    <w:p w14:paraId="3C2156BB" w14:textId="77777777" w:rsidR="000C42D1" w:rsidRPr="00675363" w:rsidRDefault="000C42D1" w:rsidP="000C42D1">
      <w:pPr>
        <w:bidi/>
        <w:rPr>
          <w:rtl/>
          <w:lang w:bidi="he-IL"/>
        </w:rPr>
      </w:pPr>
    </w:p>
    <w:p w14:paraId="0DFD6E6A" w14:textId="49898788" w:rsidR="000C42D1" w:rsidRDefault="000C42D1" w:rsidP="000C42D1">
      <w:pPr>
        <w:pStyle w:val="Heading1"/>
        <w:spacing w:line="276" w:lineRule="auto"/>
      </w:pPr>
      <w:r>
        <w:lastRenderedPageBreak/>
        <w:t>Question 2</w:t>
      </w:r>
    </w:p>
    <w:p w14:paraId="0555374A" w14:textId="1C5B1650" w:rsidR="000C42D1" w:rsidRDefault="000C42D1" w:rsidP="000C42D1">
      <w:r>
        <w:t xml:space="preserve">Pseudo code for </w:t>
      </w:r>
      <w:proofErr w:type="spellStart"/>
      <w:r>
        <w:t>CheckClique</w:t>
      </w:r>
      <w:proofErr w:type="spellEnd"/>
      <w:r>
        <w:t xml:space="preserve"> in MapReduce paradigm:</w:t>
      </w:r>
    </w:p>
    <w:p w14:paraId="08F80D9C" w14:textId="60F7657E" w:rsidR="00621A4F" w:rsidRDefault="00621A4F" w:rsidP="000C42D1">
      <w:pPr>
        <w:spacing w:line="276" w:lineRule="auto"/>
        <w:rPr>
          <w:lang w:bidi="he-IL"/>
        </w:rPr>
      </w:pPr>
    </w:p>
    <w:p w14:paraId="57095014" w14:textId="77777777" w:rsidR="00617124" w:rsidRDefault="00617124" w:rsidP="00617124">
      <w:proofErr w:type="spellStart"/>
      <w:r w:rsidRPr="00646E48">
        <w:rPr>
          <w:b/>
          <w:bCs/>
        </w:rPr>
        <w:t>map_</w:t>
      </w:r>
      <w:proofErr w:type="gramStart"/>
      <w:r w:rsidRPr="00646E48">
        <w:rPr>
          <w:b/>
          <w:bCs/>
        </w:rPr>
        <w:t>fn</w:t>
      </w:r>
      <w:proofErr w:type="spellEnd"/>
      <w:r>
        <w:t>(</w:t>
      </w:r>
      <w:proofErr w:type="gramEnd"/>
      <w:r>
        <w:t>k, v):</w:t>
      </w:r>
    </w:p>
    <w:p w14:paraId="121C22EA" w14:textId="71FC5937" w:rsidR="00281364" w:rsidRDefault="00617124" w:rsidP="00B73975">
      <w:r>
        <w:tab/>
      </w:r>
      <w:r w:rsidR="00632FC6">
        <w:t>yield 1</w:t>
      </w:r>
      <w:r w:rsidR="00B73975">
        <w:t xml:space="preserve">, </w:t>
      </w:r>
      <w:r w:rsidR="00632FC6">
        <w:t>1</w:t>
      </w:r>
    </w:p>
    <w:p w14:paraId="67C77D71" w14:textId="77777777" w:rsidR="00617124" w:rsidRDefault="00617124" w:rsidP="00617124">
      <w:r>
        <w:t>end</w:t>
      </w:r>
    </w:p>
    <w:p w14:paraId="6E8A434E" w14:textId="77777777" w:rsidR="00BF30A8" w:rsidRDefault="00BF30A8" w:rsidP="00617124"/>
    <w:p w14:paraId="7719D811" w14:textId="78500F81" w:rsidR="00BF30A8" w:rsidRDefault="00BF30A8" w:rsidP="00BF30A8">
      <w:r w:rsidRPr="00646E48">
        <w:rPr>
          <w:b/>
          <w:bCs/>
        </w:rPr>
        <w:t>map_fn</w:t>
      </w:r>
      <w:r>
        <w:rPr>
          <w:b/>
          <w:bCs/>
        </w:rPr>
        <w:t>_2</w:t>
      </w:r>
      <w:r>
        <w:t>(k, v):</w:t>
      </w:r>
    </w:p>
    <w:p w14:paraId="35830940" w14:textId="77777777" w:rsidR="00BF30A8" w:rsidRDefault="00BF30A8" w:rsidP="00BF30A8">
      <w:r>
        <w:tab/>
        <w:t xml:space="preserve">d = </w:t>
      </w:r>
      <w:proofErr w:type="spellStart"/>
      <w:proofErr w:type="gramStart"/>
      <w:r>
        <w:t>v.split</w:t>
      </w:r>
      <w:proofErr w:type="spellEnd"/>
      <w:proofErr w:type="gramEnd"/>
      <w:r>
        <w:t>(“-&gt;“)</w:t>
      </w:r>
    </w:p>
    <w:p w14:paraId="3D2E7CED" w14:textId="77777777" w:rsidR="00BF30A8" w:rsidRDefault="00BF30A8" w:rsidP="00BF30A8">
      <w:r>
        <w:tab/>
        <w:t xml:space="preserve">neighbours = </w:t>
      </w:r>
      <w:proofErr w:type="gramStart"/>
      <w:r>
        <w:t>d[</w:t>
      </w:r>
      <w:proofErr w:type="gramEnd"/>
      <w:r>
        <w:t>1].split(“ “)</w:t>
      </w:r>
    </w:p>
    <w:p w14:paraId="3B7B76D3" w14:textId="263E3C1A" w:rsidR="00BF30A8" w:rsidRDefault="00BF30A8" w:rsidP="00BF30A8">
      <w:r>
        <w:tab/>
        <w:t xml:space="preserve">yield </w:t>
      </w:r>
      <w:proofErr w:type="spellStart"/>
      <w:r>
        <w:t>len</w:t>
      </w:r>
      <w:proofErr w:type="spellEnd"/>
      <w:r>
        <w:t>(neighbours)</w:t>
      </w:r>
      <w:r>
        <w:t>, 1</w:t>
      </w:r>
    </w:p>
    <w:p w14:paraId="4944FFE5" w14:textId="326FB02A" w:rsidR="00BF30A8" w:rsidRDefault="00BF30A8" w:rsidP="00BF30A8">
      <w:r>
        <w:t>end</w:t>
      </w:r>
    </w:p>
    <w:p w14:paraId="6B244C0A" w14:textId="77777777" w:rsidR="00617124" w:rsidRDefault="00617124" w:rsidP="00617124"/>
    <w:p w14:paraId="6A85FC5D" w14:textId="77777777" w:rsidR="00617124" w:rsidRDefault="00617124" w:rsidP="00617124">
      <w:proofErr w:type="spellStart"/>
      <w:r w:rsidRPr="00646E48">
        <w:rPr>
          <w:b/>
          <w:bCs/>
        </w:rPr>
        <w:t>reduce_</w:t>
      </w:r>
      <w:proofErr w:type="gramStart"/>
      <w:r w:rsidRPr="00646E48">
        <w:rPr>
          <w:b/>
          <w:bCs/>
        </w:rPr>
        <w:t>fn</w:t>
      </w:r>
      <w:proofErr w:type="spellEnd"/>
      <w:r>
        <w:t>(</w:t>
      </w:r>
      <w:proofErr w:type="gramEnd"/>
      <w:r>
        <w:t>k, v):</w:t>
      </w:r>
    </w:p>
    <w:p w14:paraId="02D48BB2" w14:textId="4F10B08C" w:rsidR="00617124" w:rsidRDefault="00617124" w:rsidP="00B32C7B">
      <w:r>
        <w:tab/>
      </w:r>
      <w:r w:rsidR="00B32C7B">
        <w:t>return sum(</w:t>
      </w:r>
      <w:r w:rsidR="00281364">
        <w:t>v</w:t>
      </w:r>
      <w:r w:rsidR="00B32C7B">
        <w:t>)</w:t>
      </w:r>
    </w:p>
    <w:p w14:paraId="2EFFCB83" w14:textId="77777777" w:rsidR="00617124" w:rsidRDefault="00617124" w:rsidP="00617124">
      <w:r>
        <w:t>end</w:t>
      </w:r>
    </w:p>
    <w:p w14:paraId="558A43BA" w14:textId="77777777" w:rsidR="00617124" w:rsidRDefault="00617124" w:rsidP="00617124"/>
    <w:p w14:paraId="345510C9" w14:textId="77777777" w:rsidR="00617124" w:rsidRDefault="00617124" w:rsidP="00617124">
      <w:proofErr w:type="gramStart"/>
      <w:r w:rsidRPr="00646E48">
        <w:rPr>
          <w:b/>
          <w:bCs/>
        </w:rPr>
        <w:t>main</w:t>
      </w:r>
      <w:r>
        <w:t>(</w:t>
      </w:r>
      <w:proofErr w:type="gramEnd"/>
      <w:r>
        <w:t>):</w:t>
      </w:r>
    </w:p>
    <w:p w14:paraId="3E71BD2C" w14:textId="3D171C60" w:rsidR="00617124" w:rsidRDefault="00281364" w:rsidP="00281364">
      <w:pPr>
        <w:ind w:left="720"/>
      </w:pPr>
      <w:proofErr w:type="spellStart"/>
      <w:r>
        <w:t>graph_text</w:t>
      </w:r>
      <w:proofErr w:type="spellEnd"/>
      <w:r w:rsidR="00617124">
        <w:t xml:space="preserve"> = </w:t>
      </w:r>
      <w:proofErr w:type="spellStart"/>
      <w:r w:rsidR="00617124">
        <w:t>load_</w:t>
      </w:r>
      <w:proofErr w:type="gramStart"/>
      <w:r>
        <w:t>graph</w:t>
      </w:r>
      <w:proofErr w:type="spellEnd"/>
      <w:r w:rsidR="00617124">
        <w:t>(</w:t>
      </w:r>
      <w:proofErr w:type="gramEnd"/>
      <w:r w:rsidR="00617124">
        <w:t>)</w:t>
      </w:r>
    </w:p>
    <w:p w14:paraId="2C7305C5" w14:textId="77777777" w:rsidR="00617124" w:rsidRDefault="00617124" w:rsidP="00617124"/>
    <w:p w14:paraId="53B126AA" w14:textId="6B25AAD6" w:rsidR="00617124" w:rsidRDefault="007C0262" w:rsidP="007C0262">
      <w:pPr>
        <w:ind w:left="720"/>
      </w:pPr>
      <w:proofErr w:type="spellStart"/>
      <w:r>
        <w:t>num_vertices</w:t>
      </w:r>
      <w:proofErr w:type="spellEnd"/>
      <w:r w:rsidR="00617124">
        <w:t xml:space="preserve"> = </w:t>
      </w:r>
      <w:proofErr w:type="spellStart"/>
      <w:r w:rsidR="00617124">
        <w:t>run_map_reduce_</w:t>
      </w:r>
      <w:proofErr w:type="gramStart"/>
      <w:r w:rsidR="00617124">
        <w:t>job</w:t>
      </w:r>
      <w:proofErr w:type="spellEnd"/>
      <w:r w:rsidR="00617124">
        <w:t>(</w:t>
      </w:r>
      <w:proofErr w:type="spellStart"/>
      <w:proofErr w:type="gramEnd"/>
      <w:r w:rsidR="00281364">
        <w:t>graph_text</w:t>
      </w:r>
      <w:proofErr w:type="spellEnd"/>
      <w:r w:rsidR="00617124">
        <w:t xml:space="preserve">, </w:t>
      </w:r>
      <w:proofErr w:type="spellStart"/>
      <w:r w:rsidR="00617124">
        <w:t>map_fn</w:t>
      </w:r>
      <w:proofErr w:type="spellEnd"/>
      <w:r w:rsidR="00617124">
        <w:t xml:space="preserve">, </w:t>
      </w:r>
      <w:proofErr w:type="spellStart"/>
      <w:r w:rsidR="00617124">
        <w:t>reduce_fn</w:t>
      </w:r>
      <w:proofErr w:type="spellEnd"/>
      <w:r w:rsidR="00617124">
        <w:t>)</w:t>
      </w:r>
    </w:p>
    <w:p w14:paraId="07BC5DE6" w14:textId="3FB48320" w:rsidR="007C0262" w:rsidRDefault="007C0262" w:rsidP="007C0262">
      <w:pPr>
        <w:ind w:left="720"/>
      </w:pPr>
      <w:r>
        <w:t>result</w:t>
      </w:r>
      <w:r>
        <w:t xml:space="preserve"> = </w:t>
      </w:r>
      <w:proofErr w:type="spellStart"/>
      <w:r>
        <w:t>run_map_reduce_</w:t>
      </w:r>
      <w:proofErr w:type="gramStart"/>
      <w:r>
        <w:t>job</w:t>
      </w:r>
      <w:proofErr w:type="spellEnd"/>
      <w:r>
        <w:t>(</w:t>
      </w:r>
      <w:proofErr w:type="spellStart"/>
      <w:proofErr w:type="gramEnd"/>
      <w:r>
        <w:t>graph_text</w:t>
      </w:r>
      <w:proofErr w:type="spellEnd"/>
      <w:r>
        <w:t>, map_fn</w:t>
      </w:r>
      <w:r>
        <w:t>_2</w:t>
      </w:r>
      <w:r>
        <w:t xml:space="preserve">, </w:t>
      </w:r>
      <w:proofErr w:type="spellStart"/>
      <w:r>
        <w:t>reduce_fn</w:t>
      </w:r>
      <w:proofErr w:type="spellEnd"/>
      <w:r>
        <w:t>)</w:t>
      </w:r>
    </w:p>
    <w:p w14:paraId="028690BF" w14:textId="77777777" w:rsidR="00617124" w:rsidRDefault="00617124" w:rsidP="00617124">
      <w:pPr>
        <w:ind w:left="720"/>
      </w:pPr>
    </w:p>
    <w:p w14:paraId="1877476D" w14:textId="77777777" w:rsidR="007C0262" w:rsidRDefault="007C0262" w:rsidP="00BE7492">
      <w:pPr>
        <w:ind w:left="720"/>
      </w:pPr>
      <w:r>
        <w:t xml:space="preserve">if </w:t>
      </w:r>
      <w:proofErr w:type="spellStart"/>
      <w:r>
        <w:t>num_vertices</w:t>
      </w:r>
      <w:proofErr w:type="spellEnd"/>
      <w:r>
        <w:t xml:space="preserve"> – 1 is in result and \</w:t>
      </w:r>
    </w:p>
    <w:p w14:paraId="4D2B1D65" w14:textId="32FBEE60" w:rsidR="00257427" w:rsidRDefault="007C0262" w:rsidP="007C0262">
      <w:pPr>
        <w:ind w:left="720" w:firstLine="720"/>
      </w:pPr>
      <w:proofErr w:type="gramStart"/>
      <w:r>
        <w:t>result[</w:t>
      </w:r>
      <w:proofErr w:type="spellStart"/>
      <w:proofErr w:type="gramEnd"/>
      <w:r>
        <w:t>num_vertices</w:t>
      </w:r>
      <w:proofErr w:type="spellEnd"/>
      <w:r>
        <w:t xml:space="preserve"> – 1] == </w:t>
      </w:r>
      <w:proofErr w:type="spellStart"/>
      <w:r>
        <w:t>num_vertices</w:t>
      </w:r>
      <w:proofErr w:type="spellEnd"/>
      <w:r>
        <w:t>:</w:t>
      </w:r>
    </w:p>
    <w:p w14:paraId="47D7EC61" w14:textId="35C66E03" w:rsidR="007C0262" w:rsidRDefault="007C0262" w:rsidP="00BE7492">
      <w:pPr>
        <w:ind w:left="720"/>
      </w:pPr>
      <w:r>
        <w:tab/>
        <w:t>return True</w:t>
      </w:r>
    </w:p>
    <w:p w14:paraId="2C1A0205" w14:textId="0DB63CD0" w:rsidR="007C0262" w:rsidRDefault="007C0262" w:rsidP="00BE7492">
      <w:pPr>
        <w:ind w:left="720"/>
      </w:pPr>
      <w:r>
        <w:t>else</w:t>
      </w:r>
    </w:p>
    <w:p w14:paraId="452DEBA7" w14:textId="2347B48E" w:rsidR="007C0262" w:rsidRDefault="007C0262" w:rsidP="00BE7492">
      <w:pPr>
        <w:ind w:left="720"/>
      </w:pPr>
      <w:r>
        <w:tab/>
        <w:t>return False</w:t>
      </w:r>
    </w:p>
    <w:p w14:paraId="00B4E4E3" w14:textId="36BD88A5" w:rsidR="00890EAC" w:rsidRDefault="00890EAC" w:rsidP="00BE7492">
      <w:pPr>
        <w:ind w:left="720"/>
      </w:pPr>
      <w:r>
        <w:t>end</w:t>
      </w:r>
    </w:p>
    <w:p w14:paraId="61C94DA3" w14:textId="77777777" w:rsidR="00617124" w:rsidRDefault="00617124" w:rsidP="00617124">
      <w:r>
        <w:t>end</w:t>
      </w:r>
    </w:p>
    <w:p w14:paraId="40B357A0" w14:textId="77777777" w:rsidR="00442FA6" w:rsidRDefault="00442FA6" w:rsidP="000C42D1">
      <w:pPr>
        <w:spacing w:line="276" w:lineRule="auto"/>
        <w:rPr>
          <w:lang w:bidi="he-IL"/>
        </w:rPr>
      </w:pPr>
    </w:p>
    <w:p w14:paraId="1A7F8609" w14:textId="0F3D2541" w:rsidR="008A1FA0" w:rsidRDefault="008A1FA0" w:rsidP="008A1FA0">
      <w:pPr>
        <w:pStyle w:val="Heading1"/>
        <w:spacing w:line="276" w:lineRule="auto"/>
      </w:pPr>
      <w:r>
        <w:t xml:space="preserve">Question </w:t>
      </w:r>
      <w:r>
        <w:t>3</w:t>
      </w:r>
    </w:p>
    <w:p w14:paraId="2945D0A0" w14:textId="3F314CB8" w:rsidR="008A1FA0" w:rsidRDefault="008A1FA0" w:rsidP="008A1FA0">
      <w:r>
        <w:t xml:space="preserve">Pseudo code for </w:t>
      </w:r>
      <w:r w:rsidR="00CE63BC">
        <w:t>Pseudo-Synonyms De</w:t>
      </w:r>
      <w:r>
        <w:t>tection</w:t>
      </w:r>
      <w:r>
        <w:t xml:space="preserve"> in MapReduce paradigm:</w:t>
      </w:r>
    </w:p>
    <w:p w14:paraId="76615D4B" w14:textId="77777777" w:rsidR="008A1FA0" w:rsidRDefault="008A1FA0" w:rsidP="008A1FA0">
      <w:pPr>
        <w:spacing w:line="276" w:lineRule="auto"/>
        <w:rPr>
          <w:lang w:bidi="he-IL"/>
        </w:rPr>
      </w:pPr>
      <w:bookmarkStart w:id="0" w:name="_GoBack"/>
      <w:bookmarkEnd w:id="0"/>
    </w:p>
    <w:p w14:paraId="10E3635A" w14:textId="4D77B947" w:rsidR="00DA68EF" w:rsidRDefault="00DA68EF" w:rsidP="00134498">
      <w:proofErr w:type="spellStart"/>
      <w:r w:rsidRPr="00646E48">
        <w:rPr>
          <w:b/>
          <w:bCs/>
        </w:rPr>
        <w:t>map_</w:t>
      </w:r>
      <w:proofErr w:type="gramStart"/>
      <w:r w:rsidRPr="00646E48">
        <w:rPr>
          <w:b/>
          <w:bCs/>
        </w:rPr>
        <w:t>fn</w:t>
      </w:r>
      <w:proofErr w:type="spellEnd"/>
      <w:r>
        <w:t>(</w:t>
      </w:r>
      <w:proofErr w:type="gramEnd"/>
      <w:r>
        <w:t xml:space="preserve">k, </w:t>
      </w:r>
      <w:r w:rsidR="00134498">
        <w:t>v</w:t>
      </w:r>
      <w:r>
        <w:t>):</w:t>
      </w:r>
    </w:p>
    <w:p w14:paraId="5936738C" w14:textId="7857E892" w:rsidR="00DA68EF" w:rsidRDefault="00DA68EF" w:rsidP="00134498">
      <w:r>
        <w:tab/>
      </w:r>
      <w:r w:rsidR="00134498">
        <w:t xml:space="preserve">words = </w:t>
      </w:r>
      <w:proofErr w:type="spellStart"/>
      <w:proofErr w:type="gramStart"/>
      <w:r w:rsidR="00134498">
        <w:t>v.split</w:t>
      </w:r>
      <w:proofErr w:type="spellEnd"/>
      <w:proofErr w:type="gramEnd"/>
      <w:r w:rsidR="00134498">
        <w:t>(“ “)</w:t>
      </w:r>
    </w:p>
    <w:p w14:paraId="706943ED" w14:textId="11C43F85" w:rsidR="00134498" w:rsidRDefault="00134498" w:rsidP="00134498">
      <w:r>
        <w:tab/>
        <w:t>yield (</w:t>
      </w:r>
      <w:proofErr w:type="gramStart"/>
      <w:r>
        <w:t>words[</w:t>
      </w:r>
      <w:proofErr w:type="gramEnd"/>
      <w:r>
        <w:t>0], words[2]), words[1]</w:t>
      </w:r>
    </w:p>
    <w:p w14:paraId="18FBAE95" w14:textId="77777777" w:rsidR="00DA68EF" w:rsidRDefault="00DA68EF" w:rsidP="00DA68EF">
      <w:r>
        <w:t>end</w:t>
      </w:r>
    </w:p>
    <w:p w14:paraId="0A65531D" w14:textId="77777777" w:rsidR="00DA68EF" w:rsidRDefault="00DA68EF" w:rsidP="00DA68EF"/>
    <w:p w14:paraId="6C322FDD" w14:textId="7636DBC7" w:rsidR="00DA68EF" w:rsidRDefault="00DA68EF" w:rsidP="00DA68EF">
      <w:proofErr w:type="spellStart"/>
      <w:r w:rsidRPr="00646E48">
        <w:rPr>
          <w:b/>
          <w:bCs/>
        </w:rPr>
        <w:t>reduce_</w:t>
      </w:r>
      <w:proofErr w:type="gramStart"/>
      <w:r w:rsidRPr="00646E48">
        <w:rPr>
          <w:b/>
          <w:bCs/>
        </w:rPr>
        <w:t>fn</w:t>
      </w:r>
      <w:proofErr w:type="spellEnd"/>
      <w:r>
        <w:t>(</w:t>
      </w:r>
      <w:proofErr w:type="gramEnd"/>
      <w:r w:rsidR="007D4CED">
        <w:t>k, v</w:t>
      </w:r>
      <w:r>
        <w:t>):</w:t>
      </w:r>
    </w:p>
    <w:p w14:paraId="4FF66A24" w14:textId="32AC74D6" w:rsidR="00DA68EF" w:rsidRDefault="00DA68EF" w:rsidP="003D3B21">
      <w:r>
        <w:lastRenderedPageBreak/>
        <w:tab/>
      </w:r>
      <w:r w:rsidR="003D3B21">
        <w:t xml:space="preserve">pairs = </w:t>
      </w:r>
      <w:proofErr w:type="spellStart"/>
      <w:r w:rsidR="007D4CED">
        <w:t>compute_pairwise_combinations</w:t>
      </w:r>
      <w:proofErr w:type="spellEnd"/>
      <w:r w:rsidR="007D4CED">
        <w:t>(v)</w:t>
      </w:r>
    </w:p>
    <w:p w14:paraId="319A544F" w14:textId="08B03FA5" w:rsidR="007D4CED" w:rsidRDefault="007D4CED" w:rsidP="003D3B21">
      <w:r>
        <w:tab/>
        <w:t>return pairs</w:t>
      </w:r>
    </w:p>
    <w:p w14:paraId="3B52D3A6" w14:textId="77777777" w:rsidR="00DA68EF" w:rsidRDefault="00DA68EF" w:rsidP="00DA68EF">
      <w:r>
        <w:t>end</w:t>
      </w:r>
    </w:p>
    <w:p w14:paraId="477AAE85" w14:textId="77777777" w:rsidR="00DA68EF" w:rsidRDefault="00DA68EF" w:rsidP="00DA68EF"/>
    <w:p w14:paraId="58938945" w14:textId="783AE55E" w:rsidR="00DA68EF" w:rsidRDefault="00DA68EF" w:rsidP="007D4CED">
      <w:r w:rsidRPr="00646E48">
        <w:rPr>
          <w:b/>
          <w:bCs/>
        </w:rPr>
        <w:t>map_fn</w:t>
      </w:r>
      <w:r>
        <w:rPr>
          <w:b/>
          <w:bCs/>
        </w:rPr>
        <w:t>_2</w:t>
      </w:r>
      <w:r>
        <w:t>(k</w:t>
      </w:r>
      <w:r w:rsidR="007D4CED">
        <w:t>, v</w:t>
      </w:r>
      <w:r>
        <w:t>):</w:t>
      </w:r>
    </w:p>
    <w:p w14:paraId="1421C6A9" w14:textId="74E85D76" w:rsidR="00DA68EF" w:rsidRDefault="00DA68EF" w:rsidP="007D4CED">
      <w:r>
        <w:tab/>
      </w:r>
      <w:r w:rsidR="007D4CED">
        <w:t>first, second = v</w:t>
      </w:r>
    </w:p>
    <w:p w14:paraId="33C3AD9E" w14:textId="3DAAD7E4" w:rsidR="007D4CED" w:rsidRDefault="007D4CED" w:rsidP="007D4CED">
      <w:r>
        <w:tab/>
        <w:t>if first &gt; second:</w:t>
      </w:r>
    </w:p>
    <w:p w14:paraId="11567A9F" w14:textId="67EAB4BC" w:rsidR="007D4CED" w:rsidRDefault="007D4CED" w:rsidP="007D4CED">
      <w:r>
        <w:tab/>
      </w:r>
      <w:r>
        <w:tab/>
        <w:t xml:space="preserve">second, first = </w:t>
      </w:r>
      <w:proofErr w:type="spellStart"/>
      <w:r>
        <w:t>first</w:t>
      </w:r>
      <w:proofErr w:type="spellEnd"/>
      <w:r>
        <w:t>, second</w:t>
      </w:r>
    </w:p>
    <w:p w14:paraId="5E290D29" w14:textId="32247E25" w:rsidR="007D4CED" w:rsidRDefault="007D4CED" w:rsidP="007D4CED">
      <w:r>
        <w:tab/>
        <w:t>yield (first, second), 1</w:t>
      </w:r>
    </w:p>
    <w:p w14:paraId="6ECF0640" w14:textId="77777777" w:rsidR="00DA68EF" w:rsidRDefault="00DA68EF" w:rsidP="00DA68EF">
      <w:r>
        <w:t>end</w:t>
      </w:r>
    </w:p>
    <w:p w14:paraId="172FC2AF" w14:textId="77777777" w:rsidR="00DA68EF" w:rsidRDefault="00DA68EF" w:rsidP="00DA68EF"/>
    <w:p w14:paraId="1E4C69C0" w14:textId="3E63A9DF" w:rsidR="00DA68EF" w:rsidRDefault="00DA68EF" w:rsidP="007D4CED">
      <w:r w:rsidRPr="00646E48">
        <w:rPr>
          <w:b/>
          <w:bCs/>
        </w:rPr>
        <w:t>reduce_fn</w:t>
      </w:r>
      <w:r>
        <w:rPr>
          <w:b/>
          <w:bCs/>
        </w:rPr>
        <w:t>_2</w:t>
      </w:r>
      <w:r>
        <w:t xml:space="preserve">(k, </w:t>
      </w:r>
      <w:r w:rsidR="007D4CED">
        <w:t>v</w:t>
      </w:r>
      <w:r>
        <w:t>):</w:t>
      </w:r>
    </w:p>
    <w:p w14:paraId="209FAE3B" w14:textId="79552A28" w:rsidR="00DA68EF" w:rsidRDefault="00DA68EF" w:rsidP="007D4CED">
      <w:r>
        <w:tab/>
      </w:r>
      <w:r w:rsidR="007D4CED">
        <w:t>return sum(v)</w:t>
      </w:r>
    </w:p>
    <w:p w14:paraId="488605A6" w14:textId="6A79CF54" w:rsidR="00DA68EF" w:rsidRDefault="00DA68EF" w:rsidP="004E42C2">
      <w:r>
        <w:t>end</w:t>
      </w:r>
    </w:p>
    <w:p w14:paraId="738E68B5" w14:textId="77777777" w:rsidR="00DA68EF" w:rsidRDefault="00DA68EF" w:rsidP="00DA68EF"/>
    <w:p w14:paraId="3953ED0D" w14:textId="77777777" w:rsidR="00DA68EF" w:rsidRDefault="00DA68EF" w:rsidP="00DA68EF">
      <w:proofErr w:type="gramStart"/>
      <w:r w:rsidRPr="00646E48">
        <w:rPr>
          <w:b/>
          <w:bCs/>
        </w:rPr>
        <w:t>main</w:t>
      </w:r>
      <w:r>
        <w:t>(</w:t>
      </w:r>
      <w:proofErr w:type="gramEnd"/>
      <w:r>
        <w:t>):</w:t>
      </w:r>
    </w:p>
    <w:p w14:paraId="674DC616" w14:textId="11D16570" w:rsidR="00DA68EF" w:rsidRDefault="004E42C2" w:rsidP="004E42C2">
      <w:pPr>
        <w:ind w:left="720"/>
      </w:pPr>
      <w:r>
        <w:t>text</w:t>
      </w:r>
      <w:r w:rsidR="00DA68EF">
        <w:t xml:space="preserve"> = </w:t>
      </w:r>
      <w:proofErr w:type="spellStart"/>
      <w:r w:rsidR="00DA68EF">
        <w:t>load_</w:t>
      </w:r>
      <w:proofErr w:type="gramStart"/>
      <w:r>
        <w:t>text</w:t>
      </w:r>
      <w:proofErr w:type="spellEnd"/>
      <w:r w:rsidR="00DA68EF">
        <w:t>(</w:t>
      </w:r>
      <w:proofErr w:type="gramEnd"/>
      <w:r w:rsidR="00DA68EF">
        <w:t>)</w:t>
      </w:r>
    </w:p>
    <w:p w14:paraId="06B83887" w14:textId="77777777" w:rsidR="00DA68EF" w:rsidRDefault="00DA68EF" w:rsidP="004E42C2"/>
    <w:p w14:paraId="1078934D" w14:textId="2B04D93B" w:rsidR="007D4CED" w:rsidRDefault="004E42C2" w:rsidP="00342D4C">
      <w:pPr>
        <w:ind w:left="720"/>
      </w:pPr>
      <w:r>
        <w:t>pairs</w:t>
      </w:r>
      <w:r w:rsidR="00DA68EF">
        <w:t xml:space="preserve"> = </w:t>
      </w:r>
      <w:proofErr w:type="spellStart"/>
      <w:r w:rsidR="00DA68EF">
        <w:t>run_map_reduce_</w:t>
      </w:r>
      <w:proofErr w:type="gramStart"/>
      <w:r w:rsidR="00DA68EF">
        <w:t>job</w:t>
      </w:r>
      <w:proofErr w:type="spellEnd"/>
      <w:r w:rsidR="00DA68EF">
        <w:t>(</w:t>
      </w:r>
      <w:proofErr w:type="gramEnd"/>
      <w:r>
        <w:t>text</w:t>
      </w:r>
      <w:r w:rsidR="00DA68EF">
        <w:t xml:space="preserve">, </w:t>
      </w:r>
      <w:proofErr w:type="spellStart"/>
      <w:r w:rsidR="00DA68EF">
        <w:t>map_fn</w:t>
      </w:r>
      <w:proofErr w:type="spellEnd"/>
      <w:r w:rsidR="00DA68EF">
        <w:t xml:space="preserve">, </w:t>
      </w:r>
      <w:proofErr w:type="spellStart"/>
      <w:r w:rsidR="00DA68EF">
        <w:t>reduce_fn</w:t>
      </w:r>
      <w:proofErr w:type="spellEnd"/>
      <w:r w:rsidR="00DA68EF">
        <w:t>)</w:t>
      </w:r>
    </w:p>
    <w:p w14:paraId="17710522" w14:textId="0B6F5A98" w:rsidR="00342D4C" w:rsidRDefault="00830D10" w:rsidP="00342D4C">
      <w:pPr>
        <w:ind w:left="720"/>
      </w:pPr>
      <w:proofErr w:type="spellStart"/>
      <w:r>
        <w:t>pairs_count</w:t>
      </w:r>
      <w:proofErr w:type="spellEnd"/>
      <w:r w:rsidR="00342D4C">
        <w:t xml:space="preserve"> = </w:t>
      </w:r>
      <w:proofErr w:type="spellStart"/>
      <w:r w:rsidR="00342D4C">
        <w:t>run_map_reduce_</w:t>
      </w:r>
      <w:proofErr w:type="gramStart"/>
      <w:r w:rsidR="00342D4C">
        <w:t>job</w:t>
      </w:r>
      <w:proofErr w:type="spellEnd"/>
      <w:r w:rsidR="00342D4C">
        <w:t>(</w:t>
      </w:r>
      <w:proofErr w:type="gramEnd"/>
      <w:r w:rsidR="00342D4C">
        <w:t>pairs, map_fn_2, reduce_fn_2)</w:t>
      </w:r>
    </w:p>
    <w:p w14:paraId="13ED930E" w14:textId="77777777" w:rsidR="004E42C2" w:rsidRDefault="004E42C2" w:rsidP="004E42C2">
      <w:pPr>
        <w:ind w:left="720"/>
      </w:pPr>
    </w:p>
    <w:p w14:paraId="55BA5BC5" w14:textId="20397B8F" w:rsidR="00DA68EF" w:rsidRDefault="00DA68EF" w:rsidP="00830D10">
      <w:pPr>
        <w:ind w:left="720"/>
      </w:pPr>
      <w:r>
        <w:t xml:space="preserve">return </w:t>
      </w:r>
      <w:proofErr w:type="spellStart"/>
      <w:r w:rsidR="00830D10">
        <w:t>pairs_count</w:t>
      </w:r>
      <w:proofErr w:type="spellEnd"/>
    </w:p>
    <w:p w14:paraId="695F657D" w14:textId="77777777" w:rsidR="00DA68EF" w:rsidRDefault="00DA68EF" w:rsidP="00DA68EF">
      <w:r>
        <w:t>end</w:t>
      </w:r>
    </w:p>
    <w:p w14:paraId="0BC54CD9" w14:textId="77777777" w:rsidR="00DA68EF" w:rsidRDefault="00DA68EF" w:rsidP="00DA68EF">
      <w:pPr>
        <w:bidi/>
        <w:rPr>
          <w:rFonts w:hint="cs"/>
          <w:lang w:bidi="he-IL"/>
        </w:rPr>
      </w:pPr>
    </w:p>
    <w:p w14:paraId="78249248" w14:textId="77777777" w:rsidR="00060394" w:rsidRPr="00034B57" w:rsidRDefault="00060394" w:rsidP="00D335FA">
      <w:pPr>
        <w:spacing w:line="276" w:lineRule="auto"/>
        <w:rPr>
          <w:lang w:bidi="he-IL"/>
        </w:rPr>
      </w:pPr>
    </w:p>
    <w:sectPr w:rsidR="00060394" w:rsidRPr="00034B57" w:rsidSect="0061521C">
      <w:headerReference w:type="even" r:id="rId8"/>
      <w:headerReference w:type="default" r:id="rId9"/>
      <w:pgSz w:w="11900" w:h="16840"/>
      <w:pgMar w:top="1304" w:right="1588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5452F" w14:textId="77777777" w:rsidR="000C0C8A" w:rsidRDefault="000C0C8A" w:rsidP="00EC50F3">
      <w:r>
        <w:separator/>
      </w:r>
    </w:p>
  </w:endnote>
  <w:endnote w:type="continuationSeparator" w:id="0">
    <w:p w14:paraId="77B324EA" w14:textId="77777777" w:rsidR="000C0C8A" w:rsidRDefault="000C0C8A" w:rsidP="00EC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BF251" w14:textId="77777777" w:rsidR="000C0C8A" w:rsidRDefault="000C0C8A" w:rsidP="00EC50F3">
      <w:r>
        <w:separator/>
      </w:r>
    </w:p>
  </w:footnote>
  <w:footnote w:type="continuationSeparator" w:id="0">
    <w:p w14:paraId="228B943B" w14:textId="77777777" w:rsidR="000C0C8A" w:rsidRDefault="000C0C8A" w:rsidP="00EC50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30FDE" w14:textId="77777777" w:rsidR="003F3A41" w:rsidRDefault="003F3A41" w:rsidP="00EC50F3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4F0EAF" w14:textId="77777777" w:rsidR="003F3A41" w:rsidRDefault="003F3A41" w:rsidP="00EC50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F0586" w14:textId="47DD0FB0" w:rsidR="003F3A41" w:rsidRPr="001E4F7B" w:rsidRDefault="003F3A41" w:rsidP="00CE4A1B">
    <w:pPr>
      <w:pStyle w:val="Header"/>
      <w:jc w:val="center"/>
      <w:rPr>
        <w:rStyle w:val="PageNumber"/>
      </w:rPr>
    </w:pPr>
    <w:r w:rsidRPr="001E4F7B">
      <w:rPr>
        <w:rStyle w:val="PageNumber"/>
      </w:rPr>
      <w:fldChar w:fldCharType="begin"/>
    </w:r>
    <w:r w:rsidRPr="001E4F7B">
      <w:rPr>
        <w:rStyle w:val="PageNumber"/>
      </w:rPr>
      <w:instrText xml:space="preserve">PAGE  </w:instrText>
    </w:r>
    <w:r w:rsidRPr="001E4F7B">
      <w:rPr>
        <w:rStyle w:val="PageNumber"/>
      </w:rPr>
      <w:fldChar w:fldCharType="separate"/>
    </w:r>
    <w:r w:rsidR="007011CE">
      <w:rPr>
        <w:rStyle w:val="PageNumber"/>
        <w:noProof/>
      </w:rPr>
      <w:t>1</w:t>
    </w:r>
    <w:r w:rsidRPr="001E4F7B">
      <w:rPr>
        <w:rStyle w:val="PageNumber"/>
      </w:rPr>
      <w:fldChar w:fldCharType="end"/>
    </w:r>
    <w:r w:rsidRPr="001E4F7B">
      <w:rPr>
        <w:rStyle w:val="PageNumber"/>
      </w:rPr>
      <w:t xml:space="preserve"> of </w:t>
    </w:r>
    <w:r w:rsidRPr="001E4F7B">
      <w:rPr>
        <w:rStyle w:val="PageNumber"/>
      </w:rPr>
      <w:fldChar w:fldCharType="begin"/>
    </w:r>
    <w:r w:rsidRPr="001E4F7B">
      <w:rPr>
        <w:rStyle w:val="PageNumber"/>
      </w:rPr>
      <w:instrText xml:space="preserve"> NUMPAGES  \* MERGEFORMAT </w:instrText>
    </w:r>
    <w:r w:rsidRPr="001E4F7B">
      <w:rPr>
        <w:rStyle w:val="PageNumber"/>
      </w:rPr>
      <w:fldChar w:fldCharType="separate"/>
    </w:r>
    <w:r w:rsidR="007011CE">
      <w:rPr>
        <w:rStyle w:val="PageNumber"/>
        <w:noProof/>
      </w:rPr>
      <w:t>3</w:t>
    </w:r>
    <w:r w:rsidRPr="001E4F7B">
      <w:rPr>
        <w:rStyle w:val="PageNumber"/>
      </w:rPr>
      <w:fldChar w:fldCharType="end"/>
    </w:r>
  </w:p>
  <w:p w14:paraId="2B9E4663" w14:textId="77777777" w:rsidR="003F3A41" w:rsidRPr="001E4F7B" w:rsidRDefault="003F3A41" w:rsidP="00EC50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700"/>
    <w:multiLevelType w:val="hybridMultilevel"/>
    <w:tmpl w:val="2D14DC70"/>
    <w:lvl w:ilvl="0" w:tplc="45400A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ED0EFF"/>
    <w:multiLevelType w:val="hybridMultilevel"/>
    <w:tmpl w:val="310AB5C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B7416"/>
    <w:multiLevelType w:val="hybridMultilevel"/>
    <w:tmpl w:val="6118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61B45"/>
    <w:multiLevelType w:val="hybridMultilevel"/>
    <w:tmpl w:val="A9D840D2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03C4A"/>
    <w:multiLevelType w:val="hybridMultilevel"/>
    <w:tmpl w:val="718A2988"/>
    <w:lvl w:ilvl="0" w:tplc="672EB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36ED5"/>
    <w:multiLevelType w:val="hybridMultilevel"/>
    <w:tmpl w:val="6DDE7610"/>
    <w:lvl w:ilvl="0" w:tplc="672EB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A90CD3"/>
    <w:multiLevelType w:val="hybridMultilevel"/>
    <w:tmpl w:val="310AB5C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907F0C"/>
    <w:multiLevelType w:val="hybridMultilevel"/>
    <w:tmpl w:val="927E694A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C55481"/>
    <w:multiLevelType w:val="hybridMultilevel"/>
    <w:tmpl w:val="3B20A280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026122"/>
    <w:multiLevelType w:val="hybridMultilevel"/>
    <w:tmpl w:val="32DEE360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FB221C"/>
    <w:multiLevelType w:val="hybridMultilevel"/>
    <w:tmpl w:val="6304E4D0"/>
    <w:lvl w:ilvl="0" w:tplc="81983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726658"/>
    <w:multiLevelType w:val="hybridMultilevel"/>
    <w:tmpl w:val="2CF6687A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255994"/>
    <w:multiLevelType w:val="hybridMultilevel"/>
    <w:tmpl w:val="6304E4D0"/>
    <w:lvl w:ilvl="0" w:tplc="81983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5F2196"/>
    <w:multiLevelType w:val="hybridMultilevel"/>
    <w:tmpl w:val="4D72831A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6C6B58"/>
    <w:multiLevelType w:val="hybridMultilevel"/>
    <w:tmpl w:val="B56A4246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6A009B"/>
    <w:multiLevelType w:val="hybridMultilevel"/>
    <w:tmpl w:val="2D14DC70"/>
    <w:lvl w:ilvl="0" w:tplc="45400A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A7075C4"/>
    <w:multiLevelType w:val="hybridMultilevel"/>
    <w:tmpl w:val="53EE5A14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DA13EB"/>
    <w:multiLevelType w:val="hybridMultilevel"/>
    <w:tmpl w:val="8E783D96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EE058C"/>
    <w:multiLevelType w:val="hybridMultilevel"/>
    <w:tmpl w:val="00F0639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575A39"/>
    <w:multiLevelType w:val="hybridMultilevel"/>
    <w:tmpl w:val="0FF234FA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600418"/>
    <w:multiLevelType w:val="hybridMultilevel"/>
    <w:tmpl w:val="80027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A55232"/>
    <w:multiLevelType w:val="hybridMultilevel"/>
    <w:tmpl w:val="310AB5C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C763E7"/>
    <w:multiLevelType w:val="hybridMultilevel"/>
    <w:tmpl w:val="DF40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4712EE"/>
    <w:multiLevelType w:val="hybridMultilevel"/>
    <w:tmpl w:val="A9D840D2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E21408"/>
    <w:multiLevelType w:val="hybridMultilevel"/>
    <w:tmpl w:val="718A2988"/>
    <w:lvl w:ilvl="0" w:tplc="672EB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0C487B"/>
    <w:multiLevelType w:val="hybridMultilevel"/>
    <w:tmpl w:val="A0846F04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21065A"/>
    <w:multiLevelType w:val="hybridMultilevel"/>
    <w:tmpl w:val="45C036BC"/>
    <w:lvl w:ilvl="0" w:tplc="4928FF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5C52BB"/>
    <w:multiLevelType w:val="hybridMultilevel"/>
    <w:tmpl w:val="52F02020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4D6363"/>
    <w:multiLevelType w:val="hybridMultilevel"/>
    <w:tmpl w:val="27A41736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F3E0701E">
      <w:start w:val="12"/>
      <w:numFmt w:val="bullet"/>
      <w:lvlText w:val="–"/>
      <w:lvlJc w:val="left"/>
      <w:pPr>
        <w:ind w:left="1440" w:hanging="360"/>
      </w:pPr>
      <w:rPr>
        <w:rFonts w:ascii="CMU Serif Roman" w:eastAsiaTheme="minorHAnsi" w:hAnsi="CMU Serif Roman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5D6452"/>
    <w:multiLevelType w:val="hybridMultilevel"/>
    <w:tmpl w:val="BE1A95B6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A57C2B"/>
    <w:multiLevelType w:val="hybridMultilevel"/>
    <w:tmpl w:val="2D14DC70"/>
    <w:lvl w:ilvl="0" w:tplc="45400A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9AD7D2D"/>
    <w:multiLevelType w:val="hybridMultilevel"/>
    <w:tmpl w:val="310AB5C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105019"/>
    <w:multiLevelType w:val="hybridMultilevel"/>
    <w:tmpl w:val="37227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AC75196"/>
    <w:multiLevelType w:val="hybridMultilevel"/>
    <w:tmpl w:val="4D72831A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ADC07C2"/>
    <w:multiLevelType w:val="hybridMultilevel"/>
    <w:tmpl w:val="718A2988"/>
    <w:lvl w:ilvl="0" w:tplc="672EB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B6322B2"/>
    <w:multiLevelType w:val="hybridMultilevel"/>
    <w:tmpl w:val="6B367A12"/>
    <w:lvl w:ilvl="0" w:tplc="45400A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C9F0102"/>
    <w:multiLevelType w:val="hybridMultilevel"/>
    <w:tmpl w:val="718A2988"/>
    <w:lvl w:ilvl="0" w:tplc="672EB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2B6FE3"/>
    <w:multiLevelType w:val="hybridMultilevel"/>
    <w:tmpl w:val="310AB5C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9D05B9"/>
    <w:multiLevelType w:val="hybridMultilevel"/>
    <w:tmpl w:val="8C76005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0C0DC2"/>
    <w:multiLevelType w:val="hybridMultilevel"/>
    <w:tmpl w:val="32DEE360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FCA096B"/>
    <w:multiLevelType w:val="hybridMultilevel"/>
    <w:tmpl w:val="DC868144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2081FD4"/>
    <w:multiLevelType w:val="hybridMultilevel"/>
    <w:tmpl w:val="5FAE2650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2C27289"/>
    <w:multiLevelType w:val="hybridMultilevel"/>
    <w:tmpl w:val="718A2988"/>
    <w:lvl w:ilvl="0" w:tplc="672EB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3F92745"/>
    <w:multiLevelType w:val="hybridMultilevel"/>
    <w:tmpl w:val="57885D7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51D6587"/>
    <w:multiLevelType w:val="hybridMultilevel"/>
    <w:tmpl w:val="06F67D0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6BE4FA2"/>
    <w:multiLevelType w:val="hybridMultilevel"/>
    <w:tmpl w:val="6304E4D0"/>
    <w:lvl w:ilvl="0" w:tplc="81983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9E538D3"/>
    <w:multiLevelType w:val="hybridMultilevel"/>
    <w:tmpl w:val="5FAE2650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9FD605F"/>
    <w:multiLevelType w:val="hybridMultilevel"/>
    <w:tmpl w:val="6304E4D0"/>
    <w:lvl w:ilvl="0" w:tplc="81983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576574"/>
    <w:multiLevelType w:val="hybridMultilevel"/>
    <w:tmpl w:val="A20C3284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C0F4056"/>
    <w:multiLevelType w:val="hybridMultilevel"/>
    <w:tmpl w:val="310AB5C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DAD4687"/>
    <w:multiLevelType w:val="hybridMultilevel"/>
    <w:tmpl w:val="06F67D0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4D5E8E"/>
    <w:multiLevelType w:val="hybridMultilevel"/>
    <w:tmpl w:val="6304E4D0"/>
    <w:lvl w:ilvl="0" w:tplc="81983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E7D059A"/>
    <w:multiLevelType w:val="hybridMultilevel"/>
    <w:tmpl w:val="718A2988"/>
    <w:lvl w:ilvl="0" w:tplc="672EB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EA87496"/>
    <w:multiLevelType w:val="hybridMultilevel"/>
    <w:tmpl w:val="7B56360C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1800A98"/>
    <w:multiLevelType w:val="hybridMultilevel"/>
    <w:tmpl w:val="DF40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2296EB8"/>
    <w:multiLevelType w:val="hybridMultilevel"/>
    <w:tmpl w:val="D2EC4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24D3758"/>
    <w:multiLevelType w:val="hybridMultilevel"/>
    <w:tmpl w:val="E574108E"/>
    <w:lvl w:ilvl="0" w:tplc="81983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4110E4E"/>
    <w:multiLevelType w:val="hybridMultilevel"/>
    <w:tmpl w:val="0CD81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4146A54"/>
    <w:multiLevelType w:val="hybridMultilevel"/>
    <w:tmpl w:val="BA90C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44E248D"/>
    <w:multiLevelType w:val="hybridMultilevel"/>
    <w:tmpl w:val="ED626954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762F14"/>
    <w:multiLevelType w:val="hybridMultilevel"/>
    <w:tmpl w:val="941EEF6A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4F244CD"/>
    <w:multiLevelType w:val="hybridMultilevel"/>
    <w:tmpl w:val="5DDAEAE0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7A725B5"/>
    <w:multiLevelType w:val="hybridMultilevel"/>
    <w:tmpl w:val="7B56360C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CDD7B3B"/>
    <w:multiLevelType w:val="hybridMultilevel"/>
    <w:tmpl w:val="91A4DD4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E927561"/>
    <w:multiLevelType w:val="hybridMultilevel"/>
    <w:tmpl w:val="71B81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0E648C3"/>
    <w:multiLevelType w:val="hybridMultilevel"/>
    <w:tmpl w:val="6304E4D0"/>
    <w:lvl w:ilvl="0" w:tplc="81983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56A0B71"/>
    <w:multiLevelType w:val="hybridMultilevel"/>
    <w:tmpl w:val="2074538E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70E0F6A"/>
    <w:multiLevelType w:val="hybridMultilevel"/>
    <w:tmpl w:val="6B367A12"/>
    <w:lvl w:ilvl="0" w:tplc="45400A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7517811"/>
    <w:multiLevelType w:val="hybridMultilevel"/>
    <w:tmpl w:val="310AB5C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D543426"/>
    <w:multiLevelType w:val="hybridMultilevel"/>
    <w:tmpl w:val="BCE65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0020A4F"/>
    <w:multiLevelType w:val="hybridMultilevel"/>
    <w:tmpl w:val="310AB5C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D32666"/>
    <w:multiLevelType w:val="hybridMultilevel"/>
    <w:tmpl w:val="803E2D14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1D3464"/>
    <w:multiLevelType w:val="hybridMultilevel"/>
    <w:tmpl w:val="246ED354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60D3E22"/>
    <w:multiLevelType w:val="hybridMultilevel"/>
    <w:tmpl w:val="9DC87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672B3C79"/>
    <w:multiLevelType w:val="hybridMultilevel"/>
    <w:tmpl w:val="542A2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78F2178"/>
    <w:multiLevelType w:val="hybridMultilevel"/>
    <w:tmpl w:val="F3A0CE0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0F4F17E">
      <w:start w:val="12"/>
      <w:numFmt w:val="bullet"/>
      <w:lvlText w:val="•"/>
      <w:lvlJc w:val="left"/>
      <w:pPr>
        <w:ind w:left="1440" w:hanging="360"/>
      </w:pPr>
      <w:rPr>
        <w:rFonts w:ascii="CMU Serif Roman" w:eastAsiaTheme="minorHAnsi" w:hAnsi="CMU Serif Roman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94C63CE"/>
    <w:multiLevelType w:val="hybridMultilevel"/>
    <w:tmpl w:val="2A90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602B35"/>
    <w:multiLevelType w:val="hybridMultilevel"/>
    <w:tmpl w:val="91E8F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D662E7C"/>
    <w:multiLevelType w:val="hybridMultilevel"/>
    <w:tmpl w:val="F774AFE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DD60694"/>
    <w:multiLevelType w:val="hybridMultilevel"/>
    <w:tmpl w:val="369C7526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E0B7401"/>
    <w:multiLevelType w:val="hybridMultilevel"/>
    <w:tmpl w:val="5AE4471E"/>
    <w:lvl w:ilvl="0" w:tplc="45400A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EA87EA6"/>
    <w:multiLevelType w:val="hybridMultilevel"/>
    <w:tmpl w:val="32DEE360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EA924A1"/>
    <w:multiLevelType w:val="hybridMultilevel"/>
    <w:tmpl w:val="718A2988"/>
    <w:lvl w:ilvl="0" w:tplc="672EB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EE0449A"/>
    <w:multiLevelType w:val="hybridMultilevel"/>
    <w:tmpl w:val="0B586A70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0B408FA"/>
    <w:multiLevelType w:val="hybridMultilevel"/>
    <w:tmpl w:val="718A2988"/>
    <w:lvl w:ilvl="0" w:tplc="672EB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1F51359"/>
    <w:multiLevelType w:val="hybridMultilevel"/>
    <w:tmpl w:val="310AB5C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38F0C88"/>
    <w:multiLevelType w:val="hybridMultilevel"/>
    <w:tmpl w:val="58D2E5B8"/>
    <w:lvl w:ilvl="0" w:tplc="A5AC2B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5174E33"/>
    <w:multiLevelType w:val="hybridMultilevel"/>
    <w:tmpl w:val="71B81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A3185E"/>
    <w:multiLevelType w:val="hybridMultilevel"/>
    <w:tmpl w:val="E17287C2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79E2F22"/>
    <w:multiLevelType w:val="hybridMultilevel"/>
    <w:tmpl w:val="B57C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9823D36"/>
    <w:multiLevelType w:val="hybridMultilevel"/>
    <w:tmpl w:val="718A2988"/>
    <w:lvl w:ilvl="0" w:tplc="672EB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986598E"/>
    <w:multiLevelType w:val="hybridMultilevel"/>
    <w:tmpl w:val="4D72831A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9A80577"/>
    <w:multiLevelType w:val="hybridMultilevel"/>
    <w:tmpl w:val="71B81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D2D6898"/>
    <w:multiLevelType w:val="hybridMultilevel"/>
    <w:tmpl w:val="310AB5C8"/>
    <w:lvl w:ilvl="0" w:tplc="511ACD2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hint="default"/>
        <w:b w:val="0"/>
        <w:bCs w:val="0"/>
        <w:color w:val="000000" w:themeColor="text1"/>
      </w:rPr>
    </w:lvl>
    <w:lvl w:ilvl="1" w:tplc="BB647B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FE4207F"/>
    <w:multiLevelType w:val="hybridMultilevel"/>
    <w:tmpl w:val="5AE4471E"/>
    <w:lvl w:ilvl="0" w:tplc="45400A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15"/>
  </w:num>
  <w:num w:numId="3">
    <w:abstractNumId w:val="45"/>
  </w:num>
  <w:num w:numId="4">
    <w:abstractNumId w:val="26"/>
  </w:num>
  <w:num w:numId="5">
    <w:abstractNumId w:val="51"/>
  </w:num>
  <w:num w:numId="6">
    <w:abstractNumId w:val="36"/>
  </w:num>
  <w:num w:numId="7">
    <w:abstractNumId w:val="34"/>
  </w:num>
  <w:num w:numId="8">
    <w:abstractNumId w:val="42"/>
  </w:num>
  <w:num w:numId="9">
    <w:abstractNumId w:val="24"/>
  </w:num>
  <w:num w:numId="10">
    <w:abstractNumId w:val="84"/>
  </w:num>
  <w:num w:numId="11">
    <w:abstractNumId w:val="52"/>
  </w:num>
  <w:num w:numId="12">
    <w:abstractNumId w:val="82"/>
  </w:num>
  <w:num w:numId="13">
    <w:abstractNumId w:val="68"/>
  </w:num>
  <w:num w:numId="14">
    <w:abstractNumId w:val="90"/>
  </w:num>
  <w:num w:numId="15">
    <w:abstractNumId w:val="70"/>
  </w:num>
  <w:num w:numId="16">
    <w:abstractNumId w:val="6"/>
  </w:num>
  <w:num w:numId="17">
    <w:abstractNumId w:val="13"/>
  </w:num>
  <w:num w:numId="18">
    <w:abstractNumId w:val="49"/>
  </w:num>
  <w:num w:numId="19">
    <w:abstractNumId w:val="44"/>
  </w:num>
  <w:num w:numId="20">
    <w:abstractNumId w:val="21"/>
  </w:num>
  <w:num w:numId="21">
    <w:abstractNumId w:val="85"/>
  </w:num>
  <w:num w:numId="22">
    <w:abstractNumId w:val="1"/>
  </w:num>
  <w:num w:numId="23">
    <w:abstractNumId w:val="23"/>
  </w:num>
  <w:num w:numId="24">
    <w:abstractNumId w:val="3"/>
  </w:num>
  <w:num w:numId="25">
    <w:abstractNumId w:val="91"/>
  </w:num>
  <w:num w:numId="26">
    <w:abstractNumId w:val="12"/>
  </w:num>
  <w:num w:numId="27">
    <w:abstractNumId w:val="10"/>
  </w:num>
  <w:num w:numId="28">
    <w:abstractNumId w:val="65"/>
  </w:num>
  <w:num w:numId="29">
    <w:abstractNumId w:val="37"/>
  </w:num>
  <w:num w:numId="30">
    <w:abstractNumId w:val="47"/>
  </w:num>
  <w:num w:numId="31">
    <w:abstractNumId w:val="33"/>
  </w:num>
  <w:num w:numId="32">
    <w:abstractNumId w:val="7"/>
  </w:num>
  <w:num w:numId="33">
    <w:abstractNumId w:val="40"/>
  </w:num>
  <w:num w:numId="34">
    <w:abstractNumId w:val="78"/>
  </w:num>
  <w:num w:numId="35">
    <w:abstractNumId w:val="11"/>
  </w:num>
  <w:num w:numId="36">
    <w:abstractNumId w:val="38"/>
  </w:num>
  <w:num w:numId="37">
    <w:abstractNumId w:val="14"/>
  </w:num>
  <w:num w:numId="38">
    <w:abstractNumId w:val="86"/>
  </w:num>
  <w:num w:numId="39">
    <w:abstractNumId w:val="29"/>
  </w:num>
  <w:num w:numId="40">
    <w:abstractNumId w:val="60"/>
  </w:num>
  <w:num w:numId="41">
    <w:abstractNumId w:val="46"/>
  </w:num>
  <w:num w:numId="42">
    <w:abstractNumId w:val="41"/>
  </w:num>
  <w:num w:numId="43">
    <w:abstractNumId w:val="61"/>
  </w:num>
  <w:num w:numId="44">
    <w:abstractNumId w:val="19"/>
  </w:num>
  <w:num w:numId="45">
    <w:abstractNumId w:val="79"/>
  </w:num>
  <w:num w:numId="46">
    <w:abstractNumId w:val="25"/>
  </w:num>
  <w:num w:numId="47">
    <w:abstractNumId w:val="58"/>
  </w:num>
  <w:num w:numId="48">
    <w:abstractNumId w:val="76"/>
  </w:num>
  <w:num w:numId="49">
    <w:abstractNumId w:val="77"/>
  </w:num>
  <w:num w:numId="50">
    <w:abstractNumId w:val="22"/>
  </w:num>
  <w:num w:numId="51">
    <w:abstractNumId w:val="0"/>
  </w:num>
  <w:num w:numId="52">
    <w:abstractNumId w:val="73"/>
  </w:num>
  <w:num w:numId="53">
    <w:abstractNumId w:val="20"/>
  </w:num>
  <w:num w:numId="54">
    <w:abstractNumId w:val="56"/>
  </w:num>
  <w:num w:numId="55">
    <w:abstractNumId w:val="4"/>
  </w:num>
  <w:num w:numId="56">
    <w:abstractNumId w:val="5"/>
  </w:num>
  <w:num w:numId="57">
    <w:abstractNumId w:val="31"/>
  </w:num>
  <w:num w:numId="58">
    <w:abstractNumId w:val="93"/>
  </w:num>
  <w:num w:numId="59">
    <w:abstractNumId w:val="50"/>
  </w:num>
  <w:num w:numId="60">
    <w:abstractNumId w:val="83"/>
  </w:num>
  <w:num w:numId="61">
    <w:abstractNumId w:val="71"/>
  </w:num>
  <w:num w:numId="62">
    <w:abstractNumId w:val="48"/>
  </w:num>
  <w:num w:numId="63">
    <w:abstractNumId w:val="63"/>
  </w:num>
  <w:num w:numId="64">
    <w:abstractNumId w:val="16"/>
  </w:num>
  <w:num w:numId="65">
    <w:abstractNumId w:val="28"/>
  </w:num>
  <w:num w:numId="66">
    <w:abstractNumId w:val="8"/>
  </w:num>
  <w:num w:numId="67">
    <w:abstractNumId w:val="88"/>
  </w:num>
  <w:num w:numId="68">
    <w:abstractNumId w:val="62"/>
  </w:num>
  <w:num w:numId="69">
    <w:abstractNumId w:val="53"/>
  </w:num>
  <w:num w:numId="70">
    <w:abstractNumId w:val="17"/>
  </w:num>
  <w:num w:numId="71">
    <w:abstractNumId w:val="30"/>
  </w:num>
  <w:num w:numId="72">
    <w:abstractNumId w:val="35"/>
  </w:num>
  <w:num w:numId="73">
    <w:abstractNumId w:val="67"/>
  </w:num>
  <w:num w:numId="74">
    <w:abstractNumId w:val="80"/>
  </w:num>
  <w:num w:numId="75">
    <w:abstractNumId w:val="94"/>
  </w:num>
  <w:num w:numId="76">
    <w:abstractNumId w:val="66"/>
  </w:num>
  <w:num w:numId="77">
    <w:abstractNumId w:val="75"/>
  </w:num>
  <w:num w:numId="78">
    <w:abstractNumId w:val="72"/>
  </w:num>
  <w:num w:numId="79">
    <w:abstractNumId w:val="59"/>
  </w:num>
  <w:num w:numId="80">
    <w:abstractNumId w:val="18"/>
  </w:num>
  <w:num w:numId="81">
    <w:abstractNumId w:val="27"/>
  </w:num>
  <w:num w:numId="82">
    <w:abstractNumId w:val="81"/>
  </w:num>
  <w:num w:numId="83">
    <w:abstractNumId w:val="9"/>
  </w:num>
  <w:num w:numId="84">
    <w:abstractNumId w:val="39"/>
  </w:num>
  <w:num w:numId="85">
    <w:abstractNumId w:val="43"/>
  </w:num>
  <w:num w:numId="86">
    <w:abstractNumId w:val="87"/>
  </w:num>
  <w:num w:numId="87">
    <w:abstractNumId w:val="74"/>
  </w:num>
  <w:num w:numId="88">
    <w:abstractNumId w:val="57"/>
  </w:num>
  <w:num w:numId="89">
    <w:abstractNumId w:val="92"/>
  </w:num>
  <w:num w:numId="90">
    <w:abstractNumId w:val="64"/>
  </w:num>
  <w:num w:numId="91">
    <w:abstractNumId w:val="2"/>
  </w:num>
  <w:num w:numId="92">
    <w:abstractNumId w:val="55"/>
  </w:num>
  <w:num w:numId="93">
    <w:abstractNumId w:val="32"/>
  </w:num>
  <w:num w:numId="94">
    <w:abstractNumId w:val="89"/>
  </w:num>
  <w:num w:numId="95">
    <w:abstractNumId w:val="69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F7"/>
    <w:rsid w:val="00001C7E"/>
    <w:rsid w:val="00001F97"/>
    <w:rsid w:val="000025F4"/>
    <w:rsid w:val="00004D86"/>
    <w:rsid w:val="000054E8"/>
    <w:rsid w:val="000061FB"/>
    <w:rsid w:val="00006B66"/>
    <w:rsid w:val="00006BA0"/>
    <w:rsid w:val="00006E34"/>
    <w:rsid w:val="0000765F"/>
    <w:rsid w:val="00010F48"/>
    <w:rsid w:val="00013380"/>
    <w:rsid w:val="00015322"/>
    <w:rsid w:val="00015ED9"/>
    <w:rsid w:val="000177B9"/>
    <w:rsid w:val="00017AB7"/>
    <w:rsid w:val="0002170B"/>
    <w:rsid w:val="00022AE6"/>
    <w:rsid w:val="00022E55"/>
    <w:rsid w:val="00023635"/>
    <w:rsid w:val="000248AA"/>
    <w:rsid w:val="0002573F"/>
    <w:rsid w:val="0002597B"/>
    <w:rsid w:val="00025D3B"/>
    <w:rsid w:val="000269C0"/>
    <w:rsid w:val="00027E3A"/>
    <w:rsid w:val="00031D40"/>
    <w:rsid w:val="00033436"/>
    <w:rsid w:val="00034B57"/>
    <w:rsid w:val="00037DAA"/>
    <w:rsid w:val="000406DC"/>
    <w:rsid w:val="00041185"/>
    <w:rsid w:val="00041B62"/>
    <w:rsid w:val="00042A4B"/>
    <w:rsid w:val="00044902"/>
    <w:rsid w:val="00044AA8"/>
    <w:rsid w:val="0004513E"/>
    <w:rsid w:val="00045FBE"/>
    <w:rsid w:val="00046CFF"/>
    <w:rsid w:val="00047572"/>
    <w:rsid w:val="00047F37"/>
    <w:rsid w:val="00051B9F"/>
    <w:rsid w:val="00052F03"/>
    <w:rsid w:val="000549BB"/>
    <w:rsid w:val="0005516B"/>
    <w:rsid w:val="000557B9"/>
    <w:rsid w:val="000576AC"/>
    <w:rsid w:val="00060130"/>
    <w:rsid w:val="00060394"/>
    <w:rsid w:val="00060C23"/>
    <w:rsid w:val="00061F80"/>
    <w:rsid w:val="000629F3"/>
    <w:rsid w:val="00063DB5"/>
    <w:rsid w:val="00064EE7"/>
    <w:rsid w:val="00071386"/>
    <w:rsid w:val="0007314B"/>
    <w:rsid w:val="000740B4"/>
    <w:rsid w:val="00074A9E"/>
    <w:rsid w:val="000823EB"/>
    <w:rsid w:val="00084BD3"/>
    <w:rsid w:val="00086088"/>
    <w:rsid w:val="00086805"/>
    <w:rsid w:val="00086844"/>
    <w:rsid w:val="00090F11"/>
    <w:rsid w:val="000930B0"/>
    <w:rsid w:val="0009663C"/>
    <w:rsid w:val="000969F8"/>
    <w:rsid w:val="000975F5"/>
    <w:rsid w:val="000A06A1"/>
    <w:rsid w:val="000A09DA"/>
    <w:rsid w:val="000A0BFC"/>
    <w:rsid w:val="000A11AF"/>
    <w:rsid w:val="000A1661"/>
    <w:rsid w:val="000A3763"/>
    <w:rsid w:val="000A4EB8"/>
    <w:rsid w:val="000A5782"/>
    <w:rsid w:val="000A711D"/>
    <w:rsid w:val="000B0AD2"/>
    <w:rsid w:val="000B3537"/>
    <w:rsid w:val="000B610B"/>
    <w:rsid w:val="000B62B8"/>
    <w:rsid w:val="000B7497"/>
    <w:rsid w:val="000C0318"/>
    <w:rsid w:val="000C0C8A"/>
    <w:rsid w:val="000C1F23"/>
    <w:rsid w:val="000C1F65"/>
    <w:rsid w:val="000C2CE3"/>
    <w:rsid w:val="000C2DE0"/>
    <w:rsid w:val="000C2F53"/>
    <w:rsid w:val="000C42D1"/>
    <w:rsid w:val="000C4DA4"/>
    <w:rsid w:val="000C51BA"/>
    <w:rsid w:val="000C6487"/>
    <w:rsid w:val="000C7183"/>
    <w:rsid w:val="000C7EE8"/>
    <w:rsid w:val="000D02E8"/>
    <w:rsid w:val="000D200B"/>
    <w:rsid w:val="000D2A38"/>
    <w:rsid w:val="000D3E38"/>
    <w:rsid w:val="000E0B99"/>
    <w:rsid w:val="000E67FD"/>
    <w:rsid w:val="000E78AC"/>
    <w:rsid w:val="000E7A14"/>
    <w:rsid w:val="000F05C9"/>
    <w:rsid w:val="000F0B3D"/>
    <w:rsid w:val="000F15E8"/>
    <w:rsid w:val="000F1ED0"/>
    <w:rsid w:val="000F259C"/>
    <w:rsid w:val="00100267"/>
    <w:rsid w:val="00101DAF"/>
    <w:rsid w:val="00102C5A"/>
    <w:rsid w:val="00107AD8"/>
    <w:rsid w:val="00110AE9"/>
    <w:rsid w:val="001117A0"/>
    <w:rsid w:val="00111817"/>
    <w:rsid w:val="00111BA7"/>
    <w:rsid w:val="00112975"/>
    <w:rsid w:val="00112CE1"/>
    <w:rsid w:val="00113D77"/>
    <w:rsid w:val="00113E6A"/>
    <w:rsid w:val="001155C9"/>
    <w:rsid w:val="00115D3F"/>
    <w:rsid w:val="001173CF"/>
    <w:rsid w:val="001177BF"/>
    <w:rsid w:val="00117E27"/>
    <w:rsid w:val="001230B9"/>
    <w:rsid w:val="00123EE5"/>
    <w:rsid w:val="00124092"/>
    <w:rsid w:val="001250A4"/>
    <w:rsid w:val="00125FA7"/>
    <w:rsid w:val="00127838"/>
    <w:rsid w:val="00127FAD"/>
    <w:rsid w:val="00132816"/>
    <w:rsid w:val="001328DD"/>
    <w:rsid w:val="00133576"/>
    <w:rsid w:val="00134498"/>
    <w:rsid w:val="001356CA"/>
    <w:rsid w:val="0013614C"/>
    <w:rsid w:val="00136512"/>
    <w:rsid w:val="0013749D"/>
    <w:rsid w:val="00141190"/>
    <w:rsid w:val="00141F16"/>
    <w:rsid w:val="00143CF4"/>
    <w:rsid w:val="00144D1E"/>
    <w:rsid w:val="00154E58"/>
    <w:rsid w:val="00156195"/>
    <w:rsid w:val="00156F73"/>
    <w:rsid w:val="00157160"/>
    <w:rsid w:val="00157D28"/>
    <w:rsid w:val="00162325"/>
    <w:rsid w:val="001645D8"/>
    <w:rsid w:val="00165F0E"/>
    <w:rsid w:val="00167EFD"/>
    <w:rsid w:val="00167F64"/>
    <w:rsid w:val="00172D29"/>
    <w:rsid w:val="0017379C"/>
    <w:rsid w:val="00175323"/>
    <w:rsid w:val="001753B0"/>
    <w:rsid w:val="0017564A"/>
    <w:rsid w:val="0017670F"/>
    <w:rsid w:val="00177BD1"/>
    <w:rsid w:val="001804C4"/>
    <w:rsid w:val="00181407"/>
    <w:rsid w:val="0018411D"/>
    <w:rsid w:val="00185C33"/>
    <w:rsid w:val="00190365"/>
    <w:rsid w:val="0019067C"/>
    <w:rsid w:val="00191F39"/>
    <w:rsid w:val="00192094"/>
    <w:rsid w:val="00192D91"/>
    <w:rsid w:val="0019356B"/>
    <w:rsid w:val="00195F01"/>
    <w:rsid w:val="001960E1"/>
    <w:rsid w:val="0019744A"/>
    <w:rsid w:val="001975AA"/>
    <w:rsid w:val="0019791B"/>
    <w:rsid w:val="001A44EC"/>
    <w:rsid w:val="001A5326"/>
    <w:rsid w:val="001A55A6"/>
    <w:rsid w:val="001A6565"/>
    <w:rsid w:val="001A70EA"/>
    <w:rsid w:val="001A71F6"/>
    <w:rsid w:val="001A7275"/>
    <w:rsid w:val="001B05C2"/>
    <w:rsid w:val="001B0C18"/>
    <w:rsid w:val="001B0E55"/>
    <w:rsid w:val="001B2901"/>
    <w:rsid w:val="001B3D25"/>
    <w:rsid w:val="001B42A8"/>
    <w:rsid w:val="001B4744"/>
    <w:rsid w:val="001B4C7E"/>
    <w:rsid w:val="001B59F5"/>
    <w:rsid w:val="001B5E0F"/>
    <w:rsid w:val="001B64BD"/>
    <w:rsid w:val="001B65ED"/>
    <w:rsid w:val="001B67C8"/>
    <w:rsid w:val="001B6CFA"/>
    <w:rsid w:val="001B73A4"/>
    <w:rsid w:val="001B75E2"/>
    <w:rsid w:val="001B7735"/>
    <w:rsid w:val="001C0B44"/>
    <w:rsid w:val="001C3DE6"/>
    <w:rsid w:val="001C48BC"/>
    <w:rsid w:val="001C4A90"/>
    <w:rsid w:val="001C7B3B"/>
    <w:rsid w:val="001C7B99"/>
    <w:rsid w:val="001D1247"/>
    <w:rsid w:val="001D211F"/>
    <w:rsid w:val="001D4B69"/>
    <w:rsid w:val="001D6081"/>
    <w:rsid w:val="001D6F91"/>
    <w:rsid w:val="001D7099"/>
    <w:rsid w:val="001D7AED"/>
    <w:rsid w:val="001E1983"/>
    <w:rsid w:val="001E1FA5"/>
    <w:rsid w:val="001E217F"/>
    <w:rsid w:val="001E498C"/>
    <w:rsid w:val="001E4C0F"/>
    <w:rsid w:val="001E4F60"/>
    <w:rsid w:val="001E4F7B"/>
    <w:rsid w:val="001E5820"/>
    <w:rsid w:val="001F0FCC"/>
    <w:rsid w:val="001F4259"/>
    <w:rsid w:val="001F4B5E"/>
    <w:rsid w:val="001F4C2F"/>
    <w:rsid w:val="001F6306"/>
    <w:rsid w:val="001F6570"/>
    <w:rsid w:val="00200664"/>
    <w:rsid w:val="00200CCE"/>
    <w:rsid w:val="00200DE0"/>
    <w:rsid w:val="00204F16"/>
    <w:rsid w:val="00206CBE"/>
    <w:rsid w:val="002073CE"/>
    <w:rsid w:val="0021020F"/>
    <w:rsid w:val="00210C9E"/>
    <w:rsid w:val="00210D23"/>
    <w:rsid w:val="002130C6"/>
    <w:rsid w:val="00213E37"/>
    <w:rsid w:val="0021524E"/>
    <w:rsid w:val="00215DC9"/>
    <w:rsid w:val="00216996"/>
    <w:rsid w:val="00216AF1"/>
    <w:rsid w:val="00220CB2"/>
    <w:rsid w:val="00221162"/>
    <w:rsid w:val="00221822"/>
    <w:rsid w:val="00222225"/>
    <w:rsid w:val="00224AFD"/>
    <w:rsid w:val="002307EB"/>
    <w:rsid w:val="00231156"/>
    <w:rsid w:val="00231220"/>
    <w:rsid w:val="00231D1D"/>
    <w:rsid w:val="00232E25"/>
    <w:rsid w:val="0023610A"/>
    <w:rsid w:val="0024013E"/>
    <w:rsid w:val="00240DA8"/>
    <w:rsid w:val="00241C69"/>
    <w:rsid w:val="00251286"/>
    <w:rsid w:val="0025401B"/>
    <w:rsid w:val="00256C7C"/>
    <w:rsid w:val="0025717D"/>
    <w:rsid w:val="00257427"/>
    <w:rsid w:val="002577EB"/>
    <w:rsid w:val="00257F84"/>
    <w:rsid w:val="00260B6D"/>
    <w:rsid w:val="0026213D"/>
    <w:rsid w:val="0026253B"/>
    <w:rsid w:val="00262685"/>
    <w:rsid w:val="00262F3C"/>
    <w:rsid w:val="002642FF"/>
    <w:rsid w:val="00266A00"/>
    <w:rsid w:val="00270044"/>
    <w:rsid w:val="002705AE"/>
    <w:rsid w:val="0027372B"/>
    <w:rsid w:val="00273B26"/>
    <w:rsid w:val="00273FEA"/>
    <w:rsid w:val="00274717"/>
    <w:rsid w:val="00274C23"/>
    <w:rsid w:val="00275F08"/>
    <w:rsid w:val="00281364"/>
    <w:rsid w:val="00281A95"/>
    <w:rsid w:val="002856D0"/>
    <w:rsid w:val="002938D0"/>
    <w:rsid w:val="00294702"/>
    <w:rsid w:val="00294B7D"/>
    <w:rsid w:val="002955B3"/>
    <w:rsid w:val="002955E8"/>
    <w:rsid w:val="002966CA"/>
    <w:rsid w:val="002968DE"/>
    <w:rsid w:val="00296DE2"/>
    <w:rsid w:val="00296F97"/>
    <w:rsid w:val="00296FD3"/>
    <w:rsid w:val="00297E95"/>
    <w:rsid w:val="002A00BF"/>
    <w:rsid w:val="002A0325"/>
    <w:rsid w:val="002A186F"/>
    <w:rsid w:val="002A2D4F"/>
    <w:rsid w:val="002A3049"/>
    <w:rsid w:val="002A35DC"/>
    <w:rsid w:val="002A3BC9"/>
    <w:rsid w:val="002A621A"/>
    <w:rsid w:val="002A6F7F"/>
    <w:rsid w:val="002B0443"/>
    <w:rsid w:val="002B1242"/>
    <w:rsid w:val="002B13B7"/>
    <w:rsid w:val="002B5B5D"/>
    <w:rsid w:val="002B64AA"/>
    <w:rsid w:val="002C07C1"/>
    <w:rsid w:val="002C0942"/>
    <w:rsid w:val="002C18CD"/>
    <w:rsid w:val="002C1AA2"/>
    <w:rsid w:val="002C1F20"/>
    <w:rsid w:val="002C3CB2"/>
    <w:rsid w:val="002C52DD"/>
    <w:rsid w:val="002C6065"/>
    <w:rsid w:val="002C654E"/>
    <w:rsid w:val="002C6697"/>
    <w:rsid w:val="002C7D27"/>
    <w:rsid w:val="002D177A"/>
    <w:rsid w:val="002D2CAE"/>
    <w:rsid w:val="002D3366"/>
    <w:rsid w:val="002D3998"/>
    <w:rsid w:val="002D3BA1"/>
    <w:rsid w:val="002D3E59"/>
    <w:rsid w:val="002D431C"/>
    <w:rsid w:val="002D4EEE"/>
    <w:rsid w:val="002D6D3E"/>
    <w:rsid w:val="002E058F"/>
    <w:rsid w:val="002E0891"/>
    <w:rsid w:val="002E1B32"/>
    <w:rsid w:val="002E3AB6"/>
    <w:rsid w:val="002E69DA"/>
    <w:rsid w:val="002E6B9A"/>
    <w:rsid w:val="002E74C1"/>
    <w:rsid w:val="002F2276"/>
    <w:rsid w:val="002F23E0"/>
    <w:rsid w:val="002F25B9"/>
    <w:rsid w:val="002F2D36"/>
    <w:rsid w:val="002F41EF"/>
    <w:rsid w:val="002F5504"/>
    <w:rsid w:val="002F69B6"/>
    <w:rsid w:val="002F7545"/>
    <w:rsid w:val="002F7872"/>
    <w:rsid w:val="00301176"/>
    <w:rsid w:val="00301F85"/>
    <w:rsid w:val="00303731"/>
    <w:rsid w:val="00307BB0"/>
    <w:rsid w:val="00311D8C"/>
    <w:rsid w:val="003120CA"/>
    <w:rsid w:val="00312573"/>
    <w:rsid w:val="003129E7"/>
    <w:rsid w:val="00313531"/>
    <w:rsid w:val="00313E85"/>
    <w:rsid w:val="003143FA"/>
    <w:rsid w:val="00315B5F"/>
    <w:rsid w:val="00315C84"/>
    <w:rsid w:val="0031635C"/>
    <w:rsid w:val="003176F5"/>
    <w:rsid w:val="00321199"/>
    <w:rsid w:val="00324586"/>
    <w:rsid w:val="00324CDA"/>
    <w:rsid w:val="00326277"/>
    <w:rsid w:val="00331DB2"/>
    <w:rsid w:val="00333E0E"/>
    <w:rsid w:val="00334580"/>
    <w:rsid w:val="00335391"/>
    <w:rsid w:val="00335450"/>
    <w:rsid w:val="00340FBC"/>
    <w:rsid w:val="00342898"/>
    <w:rsid w:val="00342D4C"/>
    <w:rsid w:val="00343A5B"/>
    <w:rsid w:val="00344125"/>
    <w:rsid w:val="003441EA"/>
    <w:rsid w:val="00350BAF"/>
    <w:rsid w:val="00351763"/>
    <w:rsid w:val="003519A7"/>
    <w:rsid w:val="00353CD3"/>
    <w:rsid w:val="003553D1"/>
    <w:rsid w:val="00355AD8"/>
    <w:rsid w:val="003563CA"/>
    <w:rsid w:val="003578B1"/>
    <w:rsid w:val="00357C20"/>
    <w:rsid w:val="003600CC"/>
    <w:rsid w:val="003604BF"/>
    <w:rsid w:val="00361215"/>
    <w:rsid w:val="00361D0C"/>
    <w:rsid w:val="00365D27"/>
    <w:rsid w:val="00367414"/>
    <w:rsid w:val="00371F74"/>
    <w:rsid w:val="0037308E"/>
    <w:rsid w:val="003751E6"/>
    <w:rsid w:val="00381D01"/>
    <w:rsid w:val="00382AF8"/>
    <w:rsid w:val="00383FD5"/>
    <w:rsid w:val="003854E6"/>
    <w:rsid w:val="00385F2A"/>
    <w:rsid w:val="003860FE"/>
    <w:rsid w:val="003863EE"/>
    <w:rsid w:val="003866B0"/>
    <w:rsid w:val="0038726E"/>
    <w:rsid w:val="00387672"/>
    <w:rsid w:val="003913E2"/>
    <w:rsid w:val="00392996"/>
    <w:rsid w:val="00394D4E"/>
    <w:rsid w:val="00395119"/>
    <w:rsid w:val="003A118E"/>
    <w:rsid w:val="003A2C18"/>
    <w:rsid w:val="003A4065"/>
    <w:rsid w:val="003A79A5"/>
    <w:rsid w:val="003B140F"/>
    <w:rsid w:val="003B1CA4"/>
    <w:rsid w:val="003B661D"/>
    <w:rsid w:val="003B7B11"/>
    <w:rsid w:val="003C033C"/>
    <w:rsid w:val="003C386B"/>
    <w:rsid w:val="003C3EF3"/>
    <w:rsid w:val="003C6012"/>
    <w:rsid w:val="003C72B3"/>
    <w:rsid w:val="003D0410"/>
    <w:rsid w:val="003D086B"/>
    <w:rsid w:val="003D2B9C"/>
    <w:rsid w:val="003D3163"/>
    <w:rsid w:val="003D3B21"/>
    <w:rsid w:val="003D4C22"/>
    <w:rsid w:val="003D4DF8"/>
    <w:rsid w:val="003D5AA7"/>
    <w:rsid w:val="003D642F"/>
    <w:rsid w:val="003D73A4"/>
    <w:rsid w:val="003D74C1"/>
    <w:rsid w:val="003E13FE"/>
    <w:rsid w:val="003E154B"/>
    <w:rsid w:val="003E2B3D"/>
    <w:rsid w:val="003E57F7"/>
    <w:rsid w:val="003E71CF"/>
    <w:rsid w:val="003F123A"/>
    <w:rsid w:val="003F38CD"/>
    <w:rsid w:val="003F3A41"/>
    <w:rsid w:val="003F3B9E"/>
    <w:rsid w:val="003F6A52"/>
    <w:rsid w:val="00400CAC"/>
    <w:rsid w:val="00402CF5"/>
    <w:rsid w:val="0040302C"/>
    <w:rsid w:val="0040496C"/>
    <w:rsid w:val="00405A75"/>
    <w:rsid w:val="00406AA3"/>
    <w:rsid w:val="00406C34"/>
    <w:rsid w:val="00406D01"/>
    <w:rsid w:val="00407EB8"/>
    <w:rsid w:val="00410265"/>
    <w:rsid w:val="00410420"/>
    <w:rsid w:val="00414040"/>
    <w:rsid w:val="0041594D"/>
    <w:rsid w:val="00415BAA"/>
    <w:rsid w:val="00417C56"/>
    <w:rsid w:val="00417D0C"/>
    <w:rsid w:val="00421572"/>
    <w:rsid w:val="00421C4B"/>
    <w:rsid w:val="00421E88"/>
    <w:rsid w:val="00422EB8"/>
    <w:rsid w:val="00424BCF"/>
    <w:rsid w:val="00426027"/>
    <w:rsid w:val="0042692B"/>
    <w:rsid w:val="00427B68"/>
    <w:rsid w:val="0043030C"/>
    <w:rsid w:val="004306DE"/>
    <w:rsid w:val="004313D9"/>
    <w:rsid w:val="00432AF2"/>
    <w:rsid w:val="00434B2F"/>
    <w:rsid w:val="00434E03"/>
    <w:rsid w:val="00435DC2"/>
    <w:rsid w:val="00435F0E"/>
    <w:rsid w:val="0043612E"/>
    <w:rsid w:val="00436EF8"/>
    <w:rsid w:val="004400D7"/>
    <w:rsid w:val="004400FA"/>
    <w:rsid w:val="00441823"/>
    <w:rsid w:val="00442FA6"/>
    <w:rsid w:val="0044491F"/>
    <w:rsid w:val="004457C4"/>
    <w:rsid w:val="00445DF4"/>
    <w:rsid w:val="00451404"/>
    <w:rsid w:val="00453F3C"/>
    <w:rsid w:val="004559AA"/>
    <w:rsid w:val="00456259"/>
    <w:rsid w:val="00456632"/>
    <w:rsid w:val="00457646"/>
    <w:rsid w:val="004577A0"/>
    <w:rsid w:val="00461C95"/>
    <w:rsid w:val="00461FD9"/>
    <w:rsid w:val="004621B3"/>
    <w:rsid w:val="004640DD"/>
    <w:rsid w:val="00466004"/>
    <w:rsid w:val="00470372"/>
    <w:rsid w:val="00470A7D"/>
    <w:rsid w:val="004714F7"/>
    <w:rsid w:val="00472A0B"/>
    <w:rsid w:val="00474824"/>
    <w:rsid w:val="00476705"/>
    <w:rsid w:val="00476DCB"/>
    <w:rsid w:val="00477237"/>
    <w:rsid w:val="00477259"/>
    <w:rsid w:val="00480249"/>
    <w:rsid w:val="00482B72"/>
    <w:rsid w:val="0048520D"/>
    <w:rsid w:val="004859D9"/>
    <w:rsid w:val="00486710"/>
    <w:rsid w:val="00487124"/>
    <w:rsid w:val="00490012"/>
    <w:rsid w:val="004914B9"/>
    <w:rsid w:val="004924B9"/>
    <w:rsid w:val="004926D7"/>
    <w:rsid w:val="00492C2A"/>
    <w:rsid w:val="004936CE"/>
    <w:rsid w:val="00494047"/>
    <w:rsid w:val="004947FA"/>
    <w:rsid w:val="0049748D"/>
    <w:rsid w:val="00497780"/>
    <w:rsid w:val="004A0130"/>
    <w:rsid w:val="004A1748"/>
    <w:rsid w:val="004A2156"/>
    <w:rsid w:val="004A3134"/>
    <w:rsid w:val="004A3BE7"/>
    <w:rsid w:val="004A4020"/>
    <w:rsid w:val="004A6DED"/>
    <w:rsid w:val="004A7E2B"/>
    <w:rsid w:val="004B1A0E"/>
    <w:rsid w:val="004B247D"/>
    <w:rsid w:val="004B25C5"/>
    <w:rsid w:val="004B38CD"/>
    <w:rsid w:val="004B40C4"/>
    <w:rsid w:val="004B4D26"/>
    <w:rsid w:val="004C0B81"/>
    <w:rsid w:val="004C1850"/>
    <w:rsid w:val="004C20A7"/>
    <w:rsid w:val="004C276F"/>
    <w:rsid w:val="004C2DDC"/>
    <w:rsid w:val="004C45BE"/>
    <w:rsid w:val="004C729A"/>
    <w:rsid w:val="004C7CF9"/>
    <w:rsid w:val="004C7E45"/>
    <w:rsid w:val="004D0224"/>
    <w:rsid w:val="004D07C8"/>
    <w:rsid w:val="004D09A4"/>
    <w:rsid w:val="004D0C42"/>
    <w:rsid w:val="004D1FFC"/>
    <w:rsid w:val="004D2442"/>
    <w:rsid w:val="004D278C"/>
    <w:rsid w:val="004D308B"/>
    <w:rsid w:val="004D3375"/>
    <w:rsid w:val="004D3B75"/>
    <w:rsid w:val="004D410D"/>
    <w:rsid w:val="004D43E7"/>
    <w:rsid w:val="004D4D32"/>
    <w:rsid w:val="004D6F42"/>
    <w:rsid w:val="004D79AA"/>
    <w:rsid w:val="004D79FF"/>
    <w:rsid w:val="004E1782"/>
    <w:rsid w:val="004E27DC"/>
    <w:rsid w:val="004E289A"/>
    <w:rsid w:val="004E3429"/>
    <w:rsid w:val="004E42C2"/>
    <w:rsid w:val="004E4BE7"/>
    <w:rsid w:val="004E54AC"/>
    <w:rsid w:val="004E6A58"/>
    <w:rsid w:val="004E6D46"/>
    <w:rsid w:val="004E758C"/>
    <w:rsid w:val="004E7AB8"/>
    <w:rsid w:val="004F1793"/>
    <w:rsid w:val="004F1D09"/>
    <w:rsid w:val="004F3807"/>
    <w:rsid w:val="004F3F63"/>
    <w:rsid w:val="004F4DA3"/>
    <w:rsid w:val="004F685E"/>
    <w:rsid w:val="004F717F"/>
    <w:rsid w:val="004F7226"/>
    <w:rsid w:val="004F7376"/>
    <w:rsid w:val="004F73B2"/>
    <w:rsid w:val="00502657"/>
    <w:rsid w:val="00502A9B"/>
    <w:rsid w:val="00503333"/>
    <w:rsid w:val="00503439"/>
    <w:rsid w:val="00503671"/>
    <w:rsid w:val="00506B0E"/>
    <w:rsid w:val="00506BA9"/>
    <w:rsid w:val="005165C2"/>
    <w:rsid w:val="00520DE5"/>
    <w:rsid w:val="0052210A"/>
    <w:rsid w:val="00522189"/>
    <w:rsid w:val="0052265C"/>
    <w:rsid w:val="00524AB9"/>
    <w:rsid w:val="00533ECC"/>
    <w:rsid w:val="00536B97"/>
    <w:rsid w:val="00536C18"/>
    <w:rsid w:val="005440DF"/>
    <w:rsid w:val="005441E0"/>
    <w:rsid w:val="00550D8F"/>
    <w:rsid w:val="00554C8D"/>
    <w:rsid w:val="005554FD"/>
    <w:rsid w:val="0055687F"/>
    <w:rsid w:val="00557264"/>
    <w:rsid w:val="00560DDE"/>
    <w:rsid w:val="0056135F"/>
    <w:rsid w:val="00561380"/>
    <w:rsid w:val="00562906"/>
    <w:rsid w:val="0056377A"/>
    <w:rsid w:val="00564084"/>
    <w:rsid w:val="005702CC"/>
    <w:rsid w:val="00571013"/>
    <w:rsid w:val="005730B5"/>
    <w:rsid w:val="005747F6"/>
    <w:rsid w:val="0057481C"/>
    <w:rsid w:val="0057556D"/>
    <w:rsid w:val="00576F02"/>
    <w:rsid w:val="00577F6D"/>
    <w:rsid w:val="00581630"/>
    <w:rsid w:val="00582125"/>
    <w:rsid w:val="005825B7"/>
    <w:rsid w:val="00586BFC"/>
    <w:rsid w:val="005878C5"/>
    <w:rsid w:val="005923D0"/>
    <w:rsid w:val="00593F0C"/>
    <w:rsid w:val="00594E11"/>
    <w:rsid w:val="005951FD"/>
    <w:rsid w:val="005963E6"/>
    <w:rsid w:val="005A0B90"/>
    <w:rsid w:val="005A14DA"/>
    <w:rsid w:val="005A202C"/>
    <w:rsid w:val="005A2D75"/>
    <w:rsid w:val="005A3300"/>
    <w:rsid w:val="005A5868"/>
    <w:rsid w:val="005B04E5"/>
    <w:rsid w:val="005B1841"/>
    <w:rsid w:val="005B19EC"/>
    <w:rsid w:val="005B2501"/>
    <w:rsid w:val="005B2D71"/>
    <w:rsid w:val="005B507E"/>
    <w:rsid w:val="005B694A"/>
    <w:rsid w:val="005C1048"/>
    <w:rsid w:val="005C2883"/>
    <w:rsid w:val="005C3064"/>
    <w:rsid w:val="005C30A3"/>
    <w:rsid w:val="005C3375"/>
    <w:rsid w:val="005C3A24"/>
    <w:rsid w:val="005C50D1"/>
    <w:rsid w:val="005C5850"/>
    <w:rsid w:val="005C6B02"/>
    <w:rsid w:val="005C732A"/>
    <w:rsid w:val="005C7AD8"/>
    <w:rsid w:val="005D004A"/>
    <w:rsid w:val="005D1289"/>
    <w:rsid w:val="005D3332"/>
    <w:rsid w:val="005D3C95"/>
    <w:rsid w:val="005D4E5F"/>
    <w:rsid w:val="005D5CB5"/>
    <w:rsid w:val="005D5FAC"/>
    <w:rsid w:val="005D76CD"/>
    <w:rsid w:val="005D7918"/>
    <w:rsid w:val="005E0E05"/>
    <w:rsid w:val="005E1D2C"/>
    <w:rsid w:val="005E2CAD"/>
    <w:rsid w:val="005E304F"/>
    <w:rsid w:val="005E43E3"/>
    <w:rsid w:val="005E72FB"/>
    <w:rsid w:val="005E792D"/>
    <w:rsid w:val="005E7A77"/>
    <w:rsid w:val="005E7DCC"/>
    <w:rsid w:val="005F0237"/>
    <w:rsid w:val="005F0F80"/>
    <w:rsid w:val="005F1581"/>
    <w:rsid w:val="005F1D34"/>
    <w:rsid w:val="005F214D"/>
    <w:rsid w:val="005F4327"/>
    <w:rsid w:val="005F5457"/>
    <w:rsid w:val="005F5AB9"/>
    <w:rsid w:val="005F5D6F"/>
    <w:rsid w:val="005F636F"/>
    <w:rsid w:val="00600328"/>
    <w:rsid w:val="00600C4D"/>
    <w:rsid w:val="00602CA1"/>
    <w:rsid w:val="00603033"/>
    <w:rsid w:val="00603F0E"/>
    <w:rsid w:val="00604937"/>
    <w:rsid w:val="00605AB1"/>
    <w:rsid w:val="00607F35"/>
    <w:rsid w:val="00607FF3"/>
    <w:rsid w:val="00613D82"/>
    <w:rsid w:val="006147C4"/>
    <w:rsid w:val="00614F08"/>
    <w:rsid w:val="0061521C"/>
    <w:rsid w:val="0061532B"/>
    <w:rsid w:val="0061619A"/>
    <w:rsid w:val="00617124"/>
    <w:rsid w:val="00621356"/>
    <w:rsid w:val="00621A4F"/>
    <w:rsid w:val="00623224"/>
    <w:rsid w:val="0062656C"/>
    <w:rsid w:val="006307AA"/>
    <w:rsid w:val="00630FDB"/>
    <w:rsid w:val="006315D6"/>
    <w:rsid w:val="00632FC6"/>
    <w:rsid w:val="006370D5"/>
    <w:rsid w:val="006419C8"/>
    <w:rsid w:val="0064413A"/>
    <w:rsid w:val="00645042"/>
    <w:rsid w:val="006466D0"/>
    <w:rsid w:val="00646E48"/>
    <w:rsid w:val="00650165"/>
    <w:rsid w:val="00651707"/>
    <w:rsid w:val="006534E7"/>
    <w:rsid w:val="00653D57"/>
    <w:rsid w:val="00656954"/>
    <w:rsid w:val="006571CE"/>
    <w:rsid w:val="00660B86"/>
    <w:rsid w:val="00661805"/>
    <w:rsid w:val="00662C55"/>
    <w:rsid w:val="00662CA2"/>
    <w:rsid w:val="00666211"/>
    <w:rsid w:val="00666F2B"/>
    <w:rsid w:val="006675CD"/>
    <w:rsid w:val="006676C8"/>
    <w:rsid w:val="006704AE"/>
    <w:rsid w:val="00670901"/>
    <w:rsid w:val="00671312"/>
    <w:rsid w:val="00671D78"/>
    <w:rsid w:val="006731DC"/>
    <w:rsid w:val="00673C64"/>
    <w:rsid w:val="00674965"/>
    <w:rsid w:val="00675363"/>
    <w:rsid w:val="006768F6"/>
    <w:rsid w:val="0068233C"/>
    <w:rsid w:val="006823D6"/>
    <w:rsid w:val="006826EC"/>
    <w:rsid w:val="00683014"/>
    <w:rsid w:val="006843AE"/>
    <w:rsid w:val="006847A5"/>
    <w:rsid w:val="006855A0"/>
    <w:rsid w:val="00685AC2"/>
    <w:rsid w:val="00686BB5"/>
    <w:rsid w:val="0068747C"/>
    <w:rsid w:val="0069056F"/>
    <w:rsid w:val="00692763"/>
    <w:rsid w:val="00692F42"/>
    <w:rsid w:val="0069463B"/>
    <w:rsid w:val="00694C1A"/>
    <w:rsid w:val="00695C71"/>
    <w:rsid w:val="006970E5"/>
    <w:rsid w:val="006A17C8"/>
    <w:rsid w:val="006A23C1"/>
    <w:rsid w:val="006A3AC3"/>
    <w:rsid w:val="006A462E"/>
    <w:rsid w:val="006A4AB4"/>
    <w:rsid w:val="006A5B3B"/>
    <w:rsid w:val="006A66E9"/>
    <w:rsid w:val="006B0125"/>
    <w:rsid w:val="006B0145"/>
    <w:rsid w:val="006B09C6"/>
    <w:rsid w:val="006B1407"/>
    <w:rsid w:val="006B759B"/>
    <w:rsid w:val="006B77BB"/>
    <w:rsid w:val="006C2158"/>
    <w:rsid w:val="006C414E"/>
    <w:rsid w:val="006C5B4C"/>
    <w:rsid w:val="006C6055"/>
    <w:rsid w:val="006D199F"/>
    <w:rsid w:val="006D2AC0"/>
    <w:rsid w:val="006D2B2B"/>
    <w:rsid w:val="006D4019"/>
    <w:rsid w:val="006D5231"/>
    <w:rsid w:val="006D5ABA"/>
    <w:rsid w:val="006D7C29"/>
    <w:rsid w:val="006E09AD"/>
    <w:rsid w:val="006E229D"/>
    <w:rsid w:val="006E72CB"/>
    <w:rsid w:val="006E754B"/>
    <w:rsid w:val="006F361F"/>
    <w:rsid w:val="006F3B20"/>
    <w:rsid w:val="006F611D"/>
    <w:rsid w:val="007011CE"/>
    <w:rsid w:val="007018F5"/>
    <w:rsid w:val="00704D9C"/>
    <w:rsid w:val="00706AA7"/>
    <w:rsid w:val="00707BE7"/>
    <w:rsid w:val="007102F5"/>
    <w:rsid w:val="00715304"/>
    <w:rsid w:val="0071555A"/>
    <w:rsid w:val="00716E7F"/>
    <w:rsid w:val="00717647"/>
    <w:rsid w:val="00717B59"/>
    <w:rsid w:val="00717E65"/>
    <w:rsid w:val="0072005C"/>
    <w:rsid w:val="0072215E"/>
    <w:rsid w:val="00722758"/>
    <w:rsid w:val="007238E9"/>
    <w:rsid w:val="00723D4C"/>
    <w:rsid w:val="007276C7"/>
    <w:rsid w:val="0073118F"/>
    <w:rsid w:val="007357EE"/>
    <w:rsid w:val="0073598F"/>
    <w:rsid w:val="007374D6"/>
    <w:rsid w:val="00737D34"/>
    <w:rsid w:val="007404AB"/>
    <w:rsid w:val="00740788"/>
    <w:rsid w:val="00741169"/>
    <w:rsid w:val="00743615"/>
    <w:rsid w:val="00743B71"/>
    <w:rsid w:val="00747906"/>
    <w:rsid w:val="00751A41"/>
    <w:rsid w:val="00751EE7"/>
    <w:rsid w:val="00752613"/>
    <w:rsid w:val="007539E3"/>
    <w:rsid w:val="00754052"/>
    <w:rsid w:val="00754577"/>
    <w:rsid w:val="0075682F"/>
    <w:rsid w:val="00757C7B"/>
    <w:rsid w:val="00761139"/>
    <w:rsid w:val="007643DF"/>
    <w:rsid w:val="007644C3"/>
    <w:rsid w:val="00765E72"/>
    <w:rsid w:val="00767947"/>
    <w:rsid w:val="00771D16"/>
    <w:rsid w:val="00773461"/>
    <w:rsid w:val="007736DC"/>
    <w:rsid w:val="00774240"/>
    <w:rsid w:val="00774529"/>
    <w:rsid w:val="0077662A"/>
    <w:rsid w:val="007768DE"/>
    <w:rsid w:val="007803D6"/>
    <w:rsid w:val="0078321B"/>
    <w:rsid w:val="00784010"/>
    <w:rsid w:val="007847EB"/>
    <w:rsid w:val="007859B3"/>
    <w:rsid w:val="00785EAE"/>
    <w:rsid w:val="00786701"/>
    <w:rsid w:val="00786EF1"/>
    <w:rsid w:val="00790206"/>
    <w:rsid w:val="00790A40"/>
    <w:rsid w:val="00792C70"/>
    <w:rsid w:val="00794144"/>
    <w:rsid w:val="00794788"/>
    <w:rsid w:val="007954EF"/>
    <w:rsid w:val="00796F37"/>
    <w:rsid w:val="007A0834"/>
    <w:rsid w:val="007A1C99"/>
    <w:rsid w:val="007A47A2"/>
    <w:rsid w:val="007A6F46"/>
    <w:rsid w:val="007B01D7"/>
    <w:rsid w:val="007B503A"/>
    <w:rsid w:val="007B5791"/>
    <w:rsid w:val="007B6A2F"/>
    <w:rsid w:val="007B7453"/>
    <w:rsid w:val="007B7850"/>
    <w:rsid w:val="007C0205"/>
    <w:rsid w:val="007C0262"/>
    <w:rsid w:val="007C092C"/>
    <w:rsid w:val="007C096E"/>
    <w:rsid w:val="007C2873"/>
    <w:rsid w:val="007C4099"/>
    <w:rsid w:val="007C5106"/>
    <w:rsid w:val="007D1A6F"/>
    <w:rsid w:val="007D1F2C"/>
    <w:rsid w:val="007D297E"/>
    <w:rsid w:val="007D2E16"/>
    <w:rsid w:val="007D3B6D"/>
    <w:rsid w:val="007D4CED"/>
    <w:rsid w:val="007D5CF4"/>
    <w:rsid w:val="007D707E"/>
    <w:rsid w:val="007E098D"/>
    <w:rsid w:val="007E16DC"/>
    <w:rsid w:val="007E408B"/>
    <w:rsid w:val="007E41FE"/>
    <w:rsid w:val="007E5489"/>
    <w:rsid w:val="007E5CAF"/>
    <w:rsid w:val="007E710A"/>
    <w:rsid w:val="007F2262"/>
    <w:rsid w:val="007F3516"/>
    <w:rsid w:val="007F3946"/>
    <w:rsid w:val="007F5025"/>
    <w:rsid w:val="00803C3F"/>
    <w:rsid w:val="008048BC"/>
    <w:rsid w:val="00805029"/>
    <w:rsid w:val="00805BD3"/>
    <w:rsid w:val="008108DA"/>
    <w:rsid w:val="00810B0B"/>
    <w:rsid w:val="00811647"/>
    <w:rsid w:val="008123FC"/>
    <w:rsid w:val="00814528"/>
    <w:rsid w:val="00815B0F"/>
    <w:rsid w:val="008174AC"/>
    <w:rsid w:val="00820F69"/>
    <w:rsid w:val="008213CC"/>
    <w:rsid w:val="0082256F"/>
    <w:rsid w:val="008253BA"/>
    <w:rsid w:val="008261C2"/>
    <w:rsid w:val="0082647A"/>
    <w:rsid w:val="008303E1"/>
    <w:rsid w:val="00830D10"/>
    <w:rsid w:val="00831C39"/>
    <w:rsid w:val="00834272"/>
    <w:rsid w:val="00834A9D"/>
    <w:rsid w:val="00842832"/>
    <w:rsid w:val="00843A4F"/>
    <w:rsid w:val="00844301"/>
    <w:rsid w:val="00844FBA"/>
    <w:rsid w:val="008468ED"/>
    <w:rsid w:val="00850287"/>
    <w:rsid w:val="00852EF3"/>
    <w:rsid w:val="00853014"/>
    <w:rsid w:val="00854FFA"/>
    <w:rsid w:val="00856388"/>
    <w:rsid w:val="00860206"/>
    <w:rsid w:val="0086050D"/>
    <w:rsid w:val="00860F8E"/>
    <w:rsid w:val="00861F76"/>
    <w:rsid w:val="0086390D"/>
    <w:rsid w:val="00864BE1"/>
    <w:rsid w:val="008660B8"/>
    <w:rsid w:val="008662EE"/>
    <w:rsid w:val="008707D2"/>
    <w:rsid w:val="00870A8B"/>
    <w:rsid w:val="00873658"/>
    <w:rsid w:val="008747EF"/>
    <w:rsid w:val="0087573C"/>
    <w:rsid w:val="008765CC"/>
    <w:rsid w:val="008765F7"/>
    <w:rsid w:val="00876FB7"/>
    <w:rsid w:val="008800B5"/>
    <w:rsid w:val="008846F1"/>
    <w:rsid w:val="00885F19"/>
    <w:rsid w:val="00890212"/>
    <w:rsid w:val="00890EAC"/>
    <w:rsid w:val="00893114"/>
    <w:rsid w:val="00893D36"/>
    <w:rsid w:val="00893DC5"/>
    <w:rsid w:val="00897ABC"/>
    <w:rsid w:val="008A187A"/>
    <w:rsid w:val="008A1FA0"/>
    <w:rsid w:val="008A2D86"/>
    <w:rsid w:val="008A3B88"/>
    <w:rsid w:val="008A4F5D"/>
    <w:rsid w:val="008A55F2"/>
    <w:rsid w:val="008A6718"/>
    <w:rsid w:val="008A6A0E"/>
    <w:rsid w:val="008A6F49"/>
    <w:rsid w:val="008B1D77"/>
    <w:rsid w:val="008B2D65"/>
    <w:rsid w:val="008B31FD"/>
    <w:rsid w:val="008B325D"/>
    <w:rsid w:val="008B49D2"/>
    <w:rsid w:val="008B546F"/>
    <w:rsid w:val="008B77D0"/>
    <w:rsid w:val="008B7B36"/>
    <w:rsid w:val="008C2978"/>
    <w:rsid w:val="008C4DA2"/>
    <w:rsid w:val="008C6D24"/>
    <w:rsid w:val="008C6FC8"/>
    <w:rsid w:val="008D0FC9"/>
    <w:rsid w:val="008D2440"/>
    <w:rsid w:val="008D77AF"/>
    <w:rsid w:val="008E03B9"/>
    <w:rsid w:val="008E1303"/>
    <w:rsid w:val="008E2418"/>
    <w:rsid w:val="008E252A"/>
    <w:rsid w:val="008E3D59"/>
    <w:rsid w:val="008E46AD"/>
    <w:rsid w:val="008E4D11"/>
    <w:rsid w:val="008E5433"/>
    <w:rsid w:val="008F5095"/>
    <w:rsid w:val="008F67E1"/>
    <w:rsid w:val="008F6E59"/>
    <w:rsid w:val="00900100"/>
    <w:rsid w:val="009022AE"/>
    <w:rsid w:val="009037D7"/>
    <w:rsid w:val="00903DB8"/>
    <w:rsid w:val="00904145"/>
    <w:rsid w:val="00904365"/>
    <w:rsid w:val="00907B09"/>
    <w:rsid w:val="00911B95"/>
    <w:rsid w:val="00912A6E"/>
    <w:rsid w:val="00912AB6"/>
    <w:rsid w:val="00913462"/>
    <w:rsid w:val="009137B4"/>
    <w:rsid w:val="00913C29"/>
    <w:rsid w:val="00913D03"/>
    <w:rsid w:val="00913E28"/>
    <w:rsid w:val="009143F9"/>
    <w:rsid w:val="00916FD7"/>
    <w:rsid w:val="009228DA"/>
    <w:rsid w:val="00922987"/>
    <w:rsid w:val="00922FE1"/>
    <w:rsid w:val="00923014"/>
    <w:rsid w:val="00926141"/>
    <w:rsid w:val="00927915"/>
    <w:rsid w:val="00930F41"/>
    <w:rsid w:val="009326E4"/>
    <w:rsid w:val="009329F0"/>
    <w:rsid w:val="00934017"/>
    <w:rsid w:val="00934132"/>
    <w:rsid w:val="00936E22"/>
    <w:rsid w:val="00940A76"/>
    <w:rsid w:val="009414E5"/>
    <w:rsid w:val="009423C3"/>
    <w:rsid w:val="00942EE0"/>
    <w:rsid w:val="0094338D"/>
    <w:rsid w:val="00943D96"/>
    <w:rsid w:val="0094482B"/>
    <w:rsid w:val="009467D2"/>
    <w:rsid w:val="00946F64"/>
    <w:rsid w:val="009476DA"/>
    <w:rsid w:val="00951C84"/>
    <w:rsid w:val="00956DD1"/>
    <w:rsid w:val="00957EE0"/>
    <w:rsid w:val="00960308"/>
    <w:rsid w:val="00960E9A"/>
    <w:rsid w:val="0096130D"/>
    <w:rsid w:val="00962568"/>
    <w:rsid w:val="009646B2"/>
    <w:rsid w:val="00964EDA"/>
    <w:rsid w:val="0096716A"/>
    <w:rsid w:val="00967881"/>
    <w:rsid w:val="009708B4"/>
    <w:rsid w:val="00970DEA"/>
    <w:rsid w:val="009712C8"/>
    <w:rsid w:val="00971DF1"/>
    <w:rsid w:val="00972B9E"/>
    <w:rsid w:val="00974E7E"/>
    <w:rsid w:val="009760FD"/>
    <w:rsid w:val="00976106"/>
    <w:rsid w:val="00976610"/>
    <w:rsid w:val="0097694E"/>
    <w:rsid w:val="00976E75"/>
    <w:rsid w:val="009804E3"/>
    <w:rsid w:val="00983700"/>
    <w:rsid w:val="00983FB8"/>
    <w:rsid w:val="00985972"/>
    <w:rsid w:val="00993E0B"/>
    <w:rsid w:val="00994D75"/>
    <w:rsid w:val="00995D1E"/>
    <w:rsid w:val="00995E22"/>
    <w:rsid w:val="00996F5B"/>
    <w:rsid w:val="009A2A83"/>
    <w:rsid w:val="009A4457"/>
    <w:rsid w:val="009A654A"/>
    <w:rsid w:val="009A65F1"/>
    <w:rsid w:val="009A7AAF"/>
    <w:rsid w:val="009B0552"/>
    <w:rsid w:val="009B1CC5"/>
    <w:rsid w:val="009B22E7"/>
    <w:rsid w:val="009B2E27"/>
    <w:rsid w:val="009B3565"/>
    <w:rsid w:val="009C1C40"/>
    <w:rsid w:val="009C1D7A"/>
    <w:rsid w:val="009C263D"/>
    <w:rsid w:val="009C3BDB"/>
    <w:rsid w:val="009C6078"/>
    <w:rsid w:val="009C7EFC"/>
    <w:rsid w:val="009D06EE"/>
    <w:rsid w:val="009D1557"/>
    <w:rsid w:val="009D27A4"/>
    <w:rsid w:val="009D3527"/>
    <w:rsid w:val="009D53C8"/>
    <w:rsid w:val="009D6243"/>
    <w:rsid w:val="009D7F16"/>
    <w:rsid w:val="009E003A"/>
    <w:rsid w:val="009E07BB"/>
    <w:rsid w:val="009E699D"/>
    <w:rsid w:val="009E75AD"/>
    <w:rsid w:val="009E7FF9"/>
    <w:rsid w:val="009F20E9"/>
    <w:rsid w:val="009F22F7"/>
    <w:rsid w:val="009F2390"/>
    <w:rsid w:val="009F4041"/>
    <w:rsid w:val="009F4F7F"/>
    <w:rsid w:val="009F50FC"/>
    <w:rsid w:val="009F52CC"/>
    <w:rsid w:val="009F52E2"/>
    <w:rsid w:val="009F5318"/>
    <w:rsid w:val="009F5474"/>
    <w:rsid w:val="009F5678"/>
    <w:rsid w:val="009F581A"/>
    <w:rsid w:val="009F6062"/>
    <w:rsid w:val="009F63B9"/>
    <w:rsid w:val="009F659B"/>
    <w:rsid w:val="009F6B8E"/>
    <w:rsid w:val="009F7ABE"/>
    <w:rsid w:val="00A011D1"/>
    <w:rsid w:val="00A05C3B"/>
    <w:rsid w:val="00A060CE"/>
    <w:rsid w:val="00A06A85"/>
    <w:rsid w:val="00A15171"/>
    <w:rsid w:val="00A16C95"/>
    <w:rsid w:val="00A1737F"/>
    <w:rsid w:val="00A173D7"/>
    <w:rsid w:val="00A2039C"/>
    <w:rsid w:val="00A2194E"/>
    <w:rsid w:val="00A22A03"/>
    <w:rsid w:val="00A238C2"/>
    <w:rsid w:val="00A23D8F"/>
    <w:rsid w:val="00A24481"/>
    <w:rsid w:val="00A24849"/>
    <w:rsid w:val="00A27E34"/>
    <w:rsid w:val="00A31828"/>
    <w:rsid w:val="00A32CA5"/>
    <w:rsid w:val="00A35E21"/>
    <w:rsid w:val="00A35ED0"/>
    <w:rsid w:val="00A36532"/>
    <w:rsid w:val="00A41C40"/>
    <w:rsid w:val="00A438C8"/>
    <w:rsid w:val="00A449E9"/>
    <w:rsid w:val="00A46AF9"/>
    <w:rsid w:val="00A479F6"/>
    <w:rsid w:val="00A52179"/>
    <w:rsid w:val="00A5224F"/>
    <w:rsid w:val="00A52A9E"/>
    <w:rsid w:val="00A5361D"/>
    <w:rsid w:val="00A54F75"/>
    <w:rsid w:val="00A55326"/>
    <w:rsid w:val="00A55C78"/>
    <w:rsid w:val="00A5619C"/>
    <w:rsid w:val="00A60BE2"/>
    <w:rsid w:val="00A60F1D"/>
    <w:rsid w:val="00A61E50"/>
    <w:rsid w:val="00A65974"/>
    <w:rsid w:val="00A67261"/>
    <w:rsid w:val="00A67DCD"/>
    <w:rsid w:val="00A719C0"/>
    <w:rsid w:val="00A747F4"/>
    <w:rsid w:val="00A77CB2"/>
    <w:rsid w:val="00A77D50"/>
    <w:rsid w:val="00A80023"/>
    <w:rsid w:val="00A80379"/>
    <w:rsid w:val="00A8233D"/>
    <w:rsid w:val="00A83D16"/>
    <w:rsid w:val="00A8407E"/>
    <w:rsid w:val="00A86B0D"/>
    <w:rsid w:val="00A912C0"/>
    <w:rsid w:val="00A912D7"/>
    <w:rsid w:val="00A93005"/>
    <w:rsid w:val="00A960AD"/>
    <w:rsid w:val="00AA154B"/>
    <w:rsid w:val="00AA21CE"/>
    <w:rsid w:val="00AA224E"/>
    <w:rsid w:val="00AA23A3"/>
    <w:rsid w:val="00AA2594"/>
    <w:rsid w:val="00AA5F47"/>
    <w:rsid w:val="00AB0AF2"/>
    <w:rsid w:val="00AB1191"/>
    <w:rsid w:val="00AB1DA5"/>
    <w:rsid w:val="00AB609F"/>
    <w:rsid w:val="00AB643B"/>
    <w:rsid w:val="00AB7FB2"/>
    <w:rsid w:val="00AC0EE5"/>
    <w:rsid w:val="00AC15DA"/>
    <w:rsid w:val="00AC1C60"/>
    <w:rsid w:val="00AC3A4D"/>
    <w:rsid w:val="00AC5652"/>
    <w:rsid w:val="00AC616D"/>
    <w:rsid w:val="00AC7FC4"/>
    <w:rsid w:val="00AD1064"/>
    <w:rsid w:val="00AD12D9"/>
    <w:rsid w:val="00AD1FED"/>
    <w:rsid w:val="00AD2E04"/>
    <w:rsid w:val="00AD6BF3"/>
    <w:rsid w:val="00AE03AA"/>
    <w:rsid w:val="00AE0460"/>
    <w:rsid w:val="00AE28D2"/>
    <w:rsid w:val="00AE35A1"/>
    <w:rsid w:val="00AE3B78"/>
    <w:rsid w:val="00AE4F53"/>
    <w:rsid w:val="00AE6E94"/>
    <w:rsid w:val="00AE7215"/>
    <w:rsid w:val="00AF0242"/>
    <w:rsid w:val="00AF1370"/>
    <w:rsid w:val="00AF15EE"/>
    <w:rsid w:val="00AF2F5A"/>
    <w:rsid w:val="00AF4505"/>
    <w:rsid w:val="00AF5BBC"/>
    <w:rsid w:val="00AF5F38"/>
    <w:rsid w:val="00AF6266"/>
    <w:rsid w:val="00AF6423"/>
    <w:rsid w:val="00AF6A07"/>
    <w:rsid w:val="00AF6B07"/>
    <w:rsid w:val="00B00B7E"/>
    <w:rsid w:val="00B00D42"/>
    <w:rsid w:val="00B00E24"/>
    <w:rsid w:val="00B01BD1"/>
    <w:rsid w:val="00B0295D"/>
    <w:rsid w:val="00B03448"/>
    <w:rsid w:val="00B03A9D"/>
    <w:rsid w:val="00B0657F"/>
    <w:rsid w:val="00B06BA6"/>
    <w:rsid w:val="00B10F96"/>
    <w:rsid w:val="00B124BA"/>
    <w:rsid w:val="00B14852"/>
    <w:rsid w:val="00B15B59"/>
    <w:rsid w:val="00B15F23"/>
    <w:rsid w:val="00B16722"/>
    <w:rsid w:val="00B17091"/>
    <w:rsid w:val="00B17F0F"/>
    <w:rsid w:val="00B2041E"/>
    <w:rsid w:val="00B220C6"/>
    <w:rsid w:val="00B24AD9"/>
    <w:rsid w:val="00B26946"/>
    <w:rsid w:val="00B26978"/>
    <w:rsid w:val="00B27979"/>
    <w:rsid w:val="00B27B60"/>
    <w:rsid w:val="00B27BCC"/>
    <w:rsid w:val="00B303A3"/>
    <w:rsid w:val="00B304B8"/>
    <w:rsid w:val="00B32C7B"/>
    <w:rsid w:val="00B33AEA"/>
    <w:rsid w:val="00B33C4A"/>
    <w:rsid w:val="00B33E2E"/>
    <w:rsid w:val="00B364BB"/>
    <w:rsid w:val="00B36C3E"/>
    <w:rsid w:val="00B40BC1"/>
    <w:rsid w:val="00B41E3F"/>
    <w:rsid w:val="00B4258E"/>
    <w:rsid w:val="00B44439"/>
    <w:rsid w:val="00B4448C"/>
    <w:rsid w:val="00B448F0"/>
    <w:rsid w:val="00B46595"/>
    <w:rsid w:val="00B50F19"/>
    <w:rsid w:val="00B51B4B"/>
    <w:rsid w:val="00B55795"/>
    <w:rsid w:val="00B55993"/>
    <w:rsid w:val="00B5679E"/>
    <w:rsid w:val="00B60A0A"/>
    <w:rsid w:val="00B60FB7"/>
    <w:rsid w:val="00B6549A"/>
    <w:rsid w:val="00B67823"/>
    <w:rsid w:val="00B725D7"/>
    <w:rsid w:val="00B735D6"/>
    <w:rsid w:val="00B736A0"/>
    <w:rsid w:val="00B73853"/>
    <w:rsid w:val="00B73975"/>
    <w:rsid w:val="00B74EBB"/>
    <w:rsid w:val="00B76350"/>
    <w:rsid w:val="00B76FC0"/>
    <w:rsid w:val="00B77D03"/>
    <w:rsid w:val="00B77ECB"/>
    <w:rsid w:val="00B82831"/>
    <w:rsid w:val="00B875C1"/>
    <w:rsid w:val="00B87CF9"/>
    <w:rsid w:val="00B87E4B"/>
    <w:rsid w:val="00B91B23"/>
    <w:rsid w:val="00B91D25"/>
    <w:rsid w:val="00B9231A"/>
    <w:rsid w:val="00B93A8C"/>
    <w:rsid w:val="00B954F0"/>
    <w:rsid w:val="00B969E0"/>
    <w:rsid w:val="00B9785A"/>
    <w:rsid w:val="00BA0AE5"/>
    <w:rsid w:val="00BA0B99"/>
    <w:rsid w:val="00BA179F"/>
    <w:rsid w:val="00BA20EE"/>
    <w:rsid w:val="00BA2B94"/>
    <w:rsid w:val="00BA3C25"/>
    <w:rsid w:val="00BA3ED9"/>
    <w:rsid w:val="00BA565D"/>
    <w:rsid w:val="00BA5A98"/>
    <w:rsid w:val="00BA6E4A"/>
    <w:rsid w:val="00BA72AB"/>
    <w:rsid w:val="00BA7BF6"/>
    <w:rsid w:val="00BB086F"/>
    <w:rsid w:val="00BB18FE"/>
    <w:rsid w:val="00BB1F6E"/>
    <w:rsid w:val="00BB2521"/>
    <w:rsid w:val="00BB26EC"/>
    <w:rsid w:val="00BB2735"/>
    <w:rsid w:val="00BB2AF5"/>
    <w:rsid w:val="00BB2E1C"/>
    <w:rsid w:val="00BB3CD7"/>
    <w:rsid w:val="00BB4F8B"/>
    <w:rsid w:val="00BB502A"/>
    <w:rsid w:val="00BB60F7"/>
    <w:rsid w:val="00BB7298"/>
    <w:rsid w:val="00BB7BE5"/>
    <w:rsid w:val="00BC075C"/>
    <w:rsid w:val="00BC2157"/>
    <w:rsid w:val="00BC3019"/>
    <w:rsid w:val="00BC3054"/>
    <w:rsid w:val="00BC61FF"/>
    <w:rsid w:val="00BD1364"/>
    <w:rsid w:val="00BD18ED"/>
    <w:rsid w:val="00BD2CD8"/>
    <w:rsid w:val="00BD46F1"/>
    <w:rsid w:val="00BD4BDB"/>
    <w:rsid w:val="00BD52F2"/>
    <w:rsid w:val="00BD5A55"/>
    <w:rsid w:val="00BD5BB7"/>
    <w:rsid w:val="00BE4318"/>
    <w:rsid w:val="00BE4FAA"/>
    <w:rsid w:val="00BE7492"/>
    <w:rsid w:val="00BF0E23"/>
    <w:rsid w:val="00BF30A8"/>
    <w:rsid w:val="00BF32E8"/>
    <w:rsid w:val="00BF39DD"/>
    <w:rsid w:val="00BF4F3A"/>
    <w:rsid w:val="00BF62AF"/>
    <w:rsid w:val="00BF7BD4"/>
    <w:rsid w:val="00C00261"/>
    <w:rsid w:val="00C0152F"/>
    <w:rsid w:val="00C01959"/>
    <w:rsid w:val="00C02A99"/>
    <w:rsid w:val="00C05718"/>
    <w:rsid w:val="00C060FD"/>
    <w:rsid w:val="00C06E07"/>
    <w:rsid w:val="00C0751E"/>
    <w:rsid w:val="00C10557"/>
    <w:rsid w:val="00C10AC9"/>
    <w:rsid w:val="00C10CEA"/>
    <w:rsid w:val="00C1181B"/>
    <w:rsid w:val="00C14F35"/>
    <w:rsid w:val="00C16C30"/>
    <w:rsid w:val="00C16D91"/>
    <w:rsid w:val="00C20054"/>
    <w:rsid w:val="00C21648"/>
    <w:rsid w:val="00C21711"/>
    <w:rsid w:val="00C24BAC"/>
    <w:rsid w:val="00C2560A"/>
    <w:rsid w:val="00C26D4F"/>
    <w:rsid w:val="00C30366"/>
    <w:rsid w:val="00C31805"/>
    <w:rsid w:val="00C3623E"/>
    <w:rsid w:val="00C366A1"/>
    <w:rsid w:val="00C37B2F"/>
    <w:rsid w:val="00C405FB"/>
    <w:rsid w:val="00C41DB8"/>
    <w:rsid w:val="00C42702"/>
    <w:rsid w:val="00C47DF9"/>
    <w:rsid w:val="00C52614"/>
    <w:rsid w:val="00C526A7"/>
    <w:rsid w:val="00C52D29"/>
    <w:rsid w:val="00C5544B"/>
    <w:rsid w:val="00C60414"/>
    <w:rsid w:val="00C60670"/>
    <w:rsid w:val="00C62F1A"/>
    <w:rsid w:val="00C6427B"/>
    <w:rsid w:val="00C65105"/>
    <w:rsid w:val="00C6542B"/>
    <w:rsid w:val="00C656AE"/>
    <w:rsid w:val="00C674A7"/>
    <w:rsid w:val="00C702A4"/>
    <w:rsid w:val="00C71652"/>
    <w:rsid w:val="00C75B02"/>
    <w:rsid w:val="00C766CE"/>
    <w:rsid w:val="00C7779C"/>
    <w:rsid w:val="00C8030A"/>
    <w:rsid w:val="00C805D2"/>
    <w:rsid w:val="00C80F51"/>
    <w:rsid w:val="00C81753"/>
    <w:rsid w:val="00C828DB"/>
    <w:rsid w:val="00C83506"/>
    <w:rsid w:val="00C84328"/>
    <w:rsid w:val="00C84B1E"/>
    <w:rsid w:val="00C86333"/>
    <w:rsid w:val="00C86637"/>
    <w:rsid w:val="00C86D55"/>
    <w:rsid w:val="00C86DCA"/>
    <w:rsid w:val="00C9071D"/>
    <w:rsid w:val="00C93F80"/>
    <w:rsid w:val="00C9524E"/>
    <w:rsid w:val="00C95675"/>
    <w:rsid w:val="00C97585"/>
    <w:rsid w:val="00C97875"/>
    <w:rsid w:val="00CA2715"/>
    <w:rsid w:val="00CA2C56"/>
    <w:rsid w:val="00CA3EC0"/>
    <w:rsid w:val="00CA4151"/>
    <w:rsid w:val="00CA5075"/>
    <w:rsid w:val="00CA6DC6"/>
    <w:rsid w:val="00CB0376"/>
    <w:rsid w:val="00CB0A95"/>
    <w:rsid w:val="00CB0CEE"/>
    <w:rsid w:val="00CB3A92"/>
    <w:rsid w:val="00CB5B2A"/>
    <w:rsid w:val="00CB6152"/>
    <w:rsid w:val="00CB6282"/>
    <w:rsid w:val="00CC05B5"/>
    <w:rsid w:val="00CC161B"/>
    <w:rsid w:val="00CC22BC"/>
    <w:rsid w:val="00CC26A8"/>
    <w:rsid w:val="00CC4A12"/>
    <w:rsid w:val="00CC75C5"/>
    <w:rsid w:val="00CC78BB"/>
    <w:rsid w:val="00CD0516"/>
    <w:rsid w:val="00CD1FD7"/>
    <w:rsid w:val="00CD386B"/>
    <w:rsid w:val="00CD39AF"/>
    <w:rsid w:val="00CD48A7"/>
    <w:rsid w:val="00CD4904"/>
    <w:rsid w:val="00CE378A"/>
    <w:rsid w:val="00CE46B1"/>
    <w:rsid w:val="00CE4A1B"/>
    <w:rsid w:val="00CE5205"/>
    <w:rsid w:val="00CE5B9A"/>
    <w:rsid w:val="00CE63BC"/>
    <w:rsid w:val="00CF063F"/>
    <w:rsid w:val="00CF0D4F"/>
    <w:rsid w:val="00CF6792"/>
    <w:rsid w:val="00CF6837"/>
    <w:rsid w:val="00D00298"/>
    <w:rsid w:val="00D0090C"/>
    <w:rsid w:val="00D00F3F"/>
    <w:rsid w:val="00D016B5"/>
    <w:rsid w:val="00D072FA"/>
    <w:rsid w:val="00D10C2C"/>
    <w:rsid w:val="00D1119C"/>
    <w:rsid w:val="00D12687"/>
    <w:rsid w:val="00D12EA0"/>
    <w:rsid w:val="00D173A7"/>
    <w:rsid w:val="00D179F8"/>
    <w:rsid w:val="00D21136"/>
    <w:rsid w:val="00D2139A"/>
    <w:rsid w:val="00D2361A"/>
    <w:rsid w:val="00D24F0C"/>
    <w:rsid w:val="00D25988"/>
    <w:rsid w:val="00D25D7F"/>
    <w:rsid w:val="00D279CC"/>
    <w:rsid w:val="00D332B3"/>
    <w:rsid w:val="00D335FA"/>
    <w:rsid w:val="00D34AED"/>
    <w:rsid w:val="00D354A8"/>
    <w:rsid w:val="00D3572A"/>
    <w:rsid w:val="00D369D2"/>
    <w:rsid w:val="00D3726F"/>
    <w:rsid w:val="00D40563"/>
    <w:rsid w:val="00D4081F"/>
    <w:rsid w:val="00D4194B"/>
    <w:rsid w:val="00D41C19"/>
    <w:rsid w:val="00D42550"/>
    <w:rsid w:val="00D43779"/>
    <w:rsid w:val="00D4409C"/>
    <w:rsid w:val="00D45565"/>
    <w:rsid w:val="00D468C6"/>
    <w:rsid w:val="00D47679"/>
    <w:rsid w:val="00D478D7"/>
    <w:rsid w:val="00D47CF6"/>
    <w:rsid w:val="00D50438"/>
    <w:rsid w:val="00D52AE7"/>
    <w:rsid w:val="00D531FA"/>
    <w:rsid w:val="00D559C9"/>
    <w:rsid w:val="00D55AA2"/>
    <w:rsid w:val="00D5637B"/>
    <w:rsid w:val="00D56420"/>
    <w:rsid w:val="00D567B7"/>
    <w:rsid w:val="00D60711"/>
    <w:rsid w:val="00D6099A"/>
    <w:rsid w:val="00D61F02"/>
    <w:rsid w:val="00D62F73"/>
    <w:rsid w:val="00D70719"/>
    <w:rsid w:val="00D71018"/>
    <w:rsid w:val="00D766D3"/>
    <w:rsid w:val="00D76BF1"/>
    <w:rsid w:val="00D76E2B"/>
    <w:rsid w:val="00D76EC3"/>
    <w:rsid w:val="00D8007B"/>
    <w:rsid w:val="00D80B98"/>
    <w:rsid w:val="00D815DA"/>
    <w:rsid w:val="00D82EDF"/>
    <w:rsid w:val="00D8378F"/>
    <w:rsid w:val="00D83AD2"/>
    <w:rsid w:val="00D8526A"/>
    <w:rsid w:val="00D92A30"/>
    <w:rsid w:val="00D94DAC"/>
    <w:rsid w:val="00D954B8"/>
    <w:rsid w:val="00D9584D"/>
    <w:rsid w:val="00DA43AD"/>
    <w:rsid w:val="00DA5717"/>
    <w:rsid w:val="00DA68EF"/>
    <w:rsid w:val="00DA7263"/>
    <w:rsid w:val="00DA7B2B"/>
    <w:rsid w:val="00DA7D19"/>
    <w:rsid w:val="00DB0366"/>
    <w:rsid w:val="00DC1E10"/>
    <w:rsid w:val="00DC2E8B"/>
    <w:rsid w:val="00DC39BF"/>
    <w:rsid w:val="00DC4BC8"/>
    <w:rsid w:val="00DC4FE1"/>
    <w:rsid w:val="00DC6B6F"/>
    <w:rsid w:val="00DD0902"/>
    <w:rsid w:val="00DD6C9C"/>
    <w:rsid w:val="00DE0CC0"/>
    <w:rsid w:val="00DE12CF"/>
    <w:rsid w:val="00DE1698"/>
    <w:rsid w:val="00DE1BFB"/>
    <w:rsid w:val="00DE1F8D"/>
    <w:rsid w:val="00DE25F1"/>
    <w:rsid w:val="00DE3560"/>
    <w:rsid w:val="00DE46A3"/>
    <w:rsid w:val="00DE6195"/>
    <w:rsid w:val="00DF25DF"/>
    <w:rsid w:val="00DF2AA1"/>
    <w:rsid w:val="00DF36EF"/>
    <w:rsid w:val="00DF3D96"/>
    <w:rsid w:val="00DF57DC"/>
    <w:rsid w:val="00DF692A"/>
    <w:rsid w:val="00DF7D49"/>
    <w:rsid w:val="00DF7F0F"/>
    <w:rsid w:val="00E01D0C"/>
    <w:rsid w:val="00E032DB"/>
    <w:rsid w:val="00E04AD5"/>
    <w:rsid w:val="00E061D1"/>
    <w:rsid w:val="00E06486"/>
    <w:rsid w:val="00E06A7A"/>
    <w:rsid w:val="00E079B2"/>
    <w:rsid w:val="00E1094D"/>
    <w:rsid w:val="00E1119D"/>
    <w:rsid w:val="00E14014"/>
    <w:rsid w:val="00E175E0"/>
    <w:rsid w:val="00E17C78"/>
    <w:rsid w:val="00E20AEF"/>
    <w:rsid w:val="00E245C0"/>
    <w:rsid w:val="00E24FDE"/>
    <w:rsid w:val="00E25416"/>
    <w:rsid w:val="00E25A55"/>
    <w:rsid w:val="00E267EC"/>
    <w:rsid w:val="00E276ED"/>
    <w:rsid w:val="00E318A2"/>
    <w:rsid w:val="00E318B8"/>
    <w:rsid w:val="00E34231"/>
    <w:rsid w:val="00E34664"/>
    <w:rsid w:val="00E37CDE"/>
    <w:rsid w:val="00E4010F"/>
    <w:rsid w:val="00E40B6E"/>
    <w:rsid w:val="00E41CFC"/>
    <w:rsid w:val="00E4745C"/>
    <w:rsid w:val="00E50626"/>
    <w:rsid w:val="00E52D3D"/>
    <w:rsid w:val="00E54E65"/>
    <w:rsid w:val="00E61872"/>
    <w:rsid w:val="00E61C70"/>
    <w:rsid w:val="00E629B1"/>
    <w:rsid w:val="00E63B46"/>
    <w:rsid w:val="00E64A1E"/>
    <w:rsid w:val="00E67BAC"/>
    <w:rsid w:val="00E73A6F"/>
    <w:rsid w:val="00E757DD"/>
    <w:rsid w:val="00E80584"/>
    <w:rsid w:val="00E8064A"/>
    <w:rsid w:val="00E81FD0"/>
    <w:rsid w:val="00E81FD3"/>
    <w:rsid w:val="00E825B9"/>
    <w:rsid w:val="00E830BC"/>
    <w:rsid w:val="00E83855"/>
    <w:rsid w:val="00E86BBF"/>
    <w:rsid w:val="00E87EC2"/>
    <w:rsid w:val="00E90F90"/>
    <w:rsid w:val="00E912BA"/>
    <w:rsid w:val="00E926CB"/>
    <w:rsid w:val="00E928DF"/>
    <w:rsid w:val="00E9631A"/>
    <w:rsid w:val="00E97267"/>
    <w:rsid w:val="00EA0A95"/>
    <w:rsid w:val="00EA0CB7"/>
    <w:rsid w:val="00EA0FC6"/>
    <w:rsid w:val="00EA1A2E"/>
    <w:rsid w:val="00EA3DC3"/>
    <w:rsid w:val="00EA61FB"/>
    <w:rsid w:val="00EB0B23"/>
    <w:rsid w:val="00EB1119"/>
    <w:rsid w:val="00EB3F7F"/>
    <w:rsid w:val="00EB6DEF"/>
    <w:rsid w:val="00EB72EB"/>
    <w:rsid w:val="00EB7EF1"/>
    <w:rsid w:val="00EC0663"/>
    <w:rsid w:val="00EC19BE"/>
    <w:rsid w:val="00EC1D35"/>
    <w:rsid w:val="00EC1F6A"/>
    <w:rsid w:val="00EC4AC8"/>
    <w:rsid w:val="00EC50F3"/>
    <w:rsid w:val="00EC54AE"/>
    <w:rsid w:val="00ED1A0E"/>
    <w:rsid w:val="00ED2FA4"/>
    <w:rsid w:val="00ED33A7"/>
    <w:rsid w:val="00ED3A67"/>
    <w:rsid w:val="00ED5493"/>
    <w:rsid w:val="00ED5824"/>
    <w:rsid w:val="00EE1B89"/>
    <w:rsid w:val="00EE5141"/>
    <w:rsid w:val="00EE554F"/>
    <w:rsid w:val="00EE60BC"/>
    <w:rsid w:val="00EE60CD"/>
    <w:rsid w:val="00EE7845"/>
    <w:rsid w:val="00EF0B8C"/>
    <w:rsid w:val="00EF0EDE"/>
    <w:rsid w:val="00EF18C6"/>
    <w:rsid w:val="00EF22CF"/>
    <w:rsid w:val="00EF2754"/>
    <w:rsid w:val="00EF2991"/>
    <w:rsid w:val="00EF3CFE"/>
    <w:rsid w:val="00EF6417"/>
    <w:rsid w:val="00F00C28"/>
    <w:rsid w:val="00F01DF2"/>
    <w:rsid w:val="00F03ACC"/>
    <w:rsid w:val="00F059C3"/>
    <w:rsid w:val="00F059EF"/>
    <w:rsid w:val="00F07F9B"/>
    <w:rsid w:val="00F10EE1"/>
    <w:rsid w:val="00F11E79"/>
    <w:rsid w:val="00F12A08"/>
    <w:rsid w:val="00F13294"/>
    <w:rsid w:val="00F14B71"/>
    <w:rsid w:val="00F155F6"/>
    <w:rsid w:val="00F16A78"/>
    <w:rsid w:val="00F17CE5"/>
    <w:rsid w:val="00F20EB3"/>
    <w:rsid w:val="00F23D17"/>
    <w:rsid w:val="00F24E2B"/>
    <w:rsid w:val="00F25BFA"/>
    <w:rsid w:val="00F26639"/>
    <w:rsid w:val="00F26B6E"/>
    <w:rsid w:val="00F27887"/>
    <w:rsid w:val="00F3036F"/>
    <w:rsid w:val="00F30BC8"/>
    <w:rsid w:val="00F336B1"/>
    <w:rsid w:val="00F3440E"/>
    <w:rsid w:val="00F34B2E"/>
    <w:rsid w:val="00F3507A"/>
    <w:rsid w:val="00F404B8"/>
    <w:rsid w:val="00F41985"/>
    <w:rsid w:val="00F42619"/>
    <w:rsid w:val="00F42B47"/>
    <w:rsid w:val="00F45341"/>
    <w:rsid w:val="00F4770C"/>
    <w:rsid w:val="00F4797D"/>
    <w:rsid w:val="00F47C92"/>
    <w:rsid w:val="00F50E65"/>
    <w:rsid w:val="00F52FED"/>
    <w:rsid w:val="00F539C2"/>
    <w:rsid w:val="00F56B39"/>
    <w:rsid w:val="00F5707B"/>
    <w:rsid w:val="00F57236"/>
    <w:rsid w:val="00F607C5"/>
    <w:rsid w:val="00F61371"/>
    <w:rsid w:val="00F61C57"/>
    <w:rsid w:val="00F625A7"/>
    <w:rsid w:val="00F6705A"/>
    <w:rsid w:val="00F70709"/>
    <w:rsid w:val="00F707EE"/>
    <w:rsid w:val="00F70F41"/>
    <w:rsid w:val="00F71194"/>
    <w:rsid w:val="00F71907"/>
    <w:rsid w:val="00F71DAD"/>
    <w:rsid w:val="00F72BE4"/>
    <w:rsid w:val="00F744C7"/>
    <w:rsid w:val="00F75BFE"/>
    <w:rsid w:val="00F766CD"/>
    <w:rsid w:val="00F76855"/>
    <w:rsid w:val="00F76A10"/>
    <w:rsid w:val="00F83BCA"/>
    <w:rsid w:val="00F83CBD"/>
    <w:rsid w:val="00F85826"/>
    <w:rsid w:val="00F90B59"/>
    <w:rsid w:val="00F91529"/>
    <w:rsid w:val="00F92E10"/>
    <w:rsid w:val="00F946C8"/>
    <w:rsid w:val="00F9632F"/>
    <w:rsid w:val="00FA1780"/>
    <w:rsid w:val="00FA3312"/>
    <w:rsid w:val="00FA55F0"/>
    <w:rsid w:val="00FA69CC"/>
    <w:rsid w:val="00FA6FA6"/>
    <w:rsid w:val="00FA77B6"/>
    <w:rsid w:val="00FB0D19"/>
    <w:rsid w:val="00FB266B"/>
    <w:rsid w:val="00FB35FB"/>
    <w:rsid w:val="00FB5458"/>
    <w:rsid w:val="00FB6140"/>
    <w:rsid w:val="00FB7B3A"/>
    <w:rsid w:val="00FC0CFE"/>
    <w:rsid w:val="00FC1473"/>
    <w:rsid w:val="00FC2506"/>
    <w:rsid w:val="00FC2A15"/>
    <w:rsid w:val="00FC33BD"/>
    <w:rsid w:val="00FC3D9F"/>
    <w:rsid w:val="00FC4428"/>
    <w:rsid w:val="00FC6574"/>
    <w:rsid w:val="00FD3B81"/>
    <w:rsid w:val="00FD42F5"/>
    <w:rsid w:val="00FD54C1"/>
    <w:rsid w:val="00FD6211"/>
    <w:rsid w:val="00FD6396"/>
    <w:rsid w:val="00FD7BF7"/>
    <w:rsid w:val="00FE048B"/>
    <w:rsid w:val="00FE15D8"/>
    <w:rsid w:val="00FE1DAB"/>
    <w:rsid w:val="00FE2FEF"/>
    <w:rsid w:val="00FE3E82"/>
    <w:rsid w:val="00FE768C"/>
    <w:rsid w:val="00FE7FF2"/>
    <w:rsid w:val="00FF1C5E"/>
    <w:rsid w:val="00FF3ADE"/>
    <w:rsid w:val="00FF4027"/>
    <w:rsid w:val="00FF68BB"/>
    <w:rsid w:val="00FF69D8"/>
    <w:rsid w:val="00FF70E1"/>
    <w:rsid w:val="00FF7E94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F3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065"/>
    <w:rPr>
      <w:rFonts w:ascii="CMU Serif Roman" w:hAnsi="CMU Serif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A55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F7545"/>
    <w:pPr>
      <w:spacing w:line="276" w:lineRule="auto"/>
      <w:ind w:left="0"/>
      <w:jc w:val="both"/>
      <w:outlineLvl w:val="1"/>
    </w:pPr>
    <w:rPr>
      <w:b/>
      <w:bCs/>
      <w:color w:val="00B05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8ED"/>
    <w:pPr>
      <w:keepNext/>
      <w:keepLines/>
      <w:spacing w:before="40"/>
      <w:outlineLvl w:val="2"/>
    </w:pPr>
    <w:rPr>
      <w:rFonts w:eastAsiaTheme="majorEastAsia" w:cstheme="majorBidi"/>
      <w:b/>
      <w:bCs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7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5450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styleId="PlaceholderText">
    <w:name w:val="Placeholder Text"/>
    <w:basedOn w:val="DefaultParagraphFont"/>
    <w:uiPriority w:val="99"/>
    <w:semiHidden/>
    <w:rsid w:val="003751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6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639"/>
  </w:style>
  <w:style w:type="character" w:styleId="PageNumber">
    <w:name w:val="page number"/>
    <w:basedOn w:val="DefaultParagraphFont"/>
    <w:uiPriority w:val="99"/>
    <w:semiHidden/>
    <w:unhideWhenUsed/>
    <w:rsid w:val="00F26639"/>
  </w:style>
  <w:style w:type="paragraph" w:styleId="Footer">
    <w:name w:val="footer"/>
    <w:basedOn w:val="Normal"/>
    <w:link w:val="FooterChar"/>
    <w:uiPriority w:val="99"/>
    <w:unhideWhenUsed/>
    <w:rsid w:val="00AB11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191"/>
  </w:style>
  <w:style w:type="paragraph" w:styleId="BalloonText">
    <w:name w:val="Balloon Text"/>
    <w:basedOn w:val="Normal"/>
    <w:link w:val="BalloonTextChar"/>
    <w:uiPriority w:val="99"/>
    <w:semiHidden/>
    <w:unhideWhenUsed/>
    <w:rsid w:val="00994D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D7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5A55"/>
    <w:rPr>
      <w:rFonts w:ascii="CMU Serif Roman" w:eastAsiaTheme="majorEastAsia" w:hAnsi="CMU Serif Roman" w:cstheme="majorBidi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5A55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D5A55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D5A55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D5A55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D5A55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D5A55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D5A55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D5A55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D5A55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D5A55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5A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7545"/>
    <w:rPr>
      <w:rFonts w:ascii="CMU Serif Roman" w:hAnsi="CMU Serif Roman"/>
      <w:b/>
      <w:bCs/>
      <w:color w:val="00B05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18ED"/>
    <w:rPr>
      <w:rFonts w:ascii="CMU Serif Roman" w:eastAsiaTheme="majorEastAsia" w:hAnsi="CMU Serif Roman" w:cstheme="majorBidi"/>
      <w:b/>
      <w:bCs/>
      <w:color w:val="ED7D31" w:themeColor="accent2"/>
    </w:rPr>
  </w:style>
  <w:style w:type="paragraph" w:styleId="NoSpacing">
    <w:name w:val="No Spacing"/>
    <w:uiPriority w:val="1"/>
    <w:qFormat/>
    <w:rsid w:val="003D4C22"/>
    <w:rPr>
      <w:rFonts w:ascii="CMU Serif Roman" w:hAnsi="CMU Serif Roman"/>
    </w:rPr>
  </w:style>
  <w:style w:type="character" w:customStyle="1" w:styleId="Heading4Char">
    <w:name w:val="Heading 4 Char"/>
    <w:basedOn w:val="DefaultParagraphFont"/>
    <w:link w:val="Heading4"/>
    <w:uiPriority w:val="9"/>
    <w:rsid w:val="00D437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E0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5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1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9002BE-D515-6E4C-9BD7-2DE479A0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hw3.docx</Template>
  <TotalTime>0</TotalTime>
  <Pages>3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2017-07-27T18:17:00Z</cp:lastPrinted>
  <dcterms:created xsi:type="dcterms:W3CDTF">2017-07-27T18:17:00Z</dcterms:created>
  <dcterms:modified xsi:type="dcterms:W3CDTF">2017-07-27T18:17:00Z</dcterms:modified>
</cp:coreProperties>
</file>